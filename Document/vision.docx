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7DABD" w14:textId="162F685D" w:rsidR="00F81399" w:rsidRDefault="00000000">
      <w:pPr>
        <w:pStyle w:val="Title"/>
        <w:jc w:val="right"/>
      </w:pPr>
      <w:r>
        <w:fldChar w:fldCharType="begin"/>
      </w:r>
      <w:r>
        <w:instrText xml:space="preserve"> SUBJECT  \* MERGEFORMAT </w:instrText>
      </w:r>
      <w:r>
        <w:fldChar w:fldCharType="separate"/>
      </w:r>
      <w:r w:rsidR="003767A5">
        <w:t>Music Mobile App</w:t>
      </w:r>
      <w:r>
        <w:fldChar w:fldCharType="end"/>
      </w:r>
    </w:p>
    <w:p w14:paraId="2B6F4806" w14:textId="77777777" w:rsidR="00F81399" w:rsidRDefault="00000000">
      <w:pPr>
        <w:pStyle w:val="Title"/>
        <w:jc w:val="right"/>
      </w:pPr>
      <w:fldSimple w:instr=" TITLE  \* MERGEFORMAT ">
        <w:r w:rsidR="00A240EE">
          <w:t>Vision</w:t>
        </w:r>
        <w:r w:rsidR="00E71F4D">
          <w:t xml:space="preserve"> Document</w:t>
        </w:r>
      </w:fldSimple>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Pr="00026F0D" w:rsidRDefault="000439F1">
      <w:pPr>
        <w:pStyle w:val="Title"/>
        <w:rPr>
          <w:rFonts w:asciiTheme="majorHAnsi" w:hAnsiTheme="majorHAnsi" w:cstheme="majorHAnsi"/>
        </w:rPr>
      </w:pPr>
      <w:r w:rsidRPr="00026F0D">
        <w:rPr>
          <w:rFonts w:asciiTheme="majorHAnsi" w:hAnsiTheme="majorHAnsi" w:cstheme="majorHAnsi"/>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66"/>
        <w:gridCol w:w="2582"/>
      </w:tblGrid>
      <w:tr w:rsidR="00F81399" w14:paraId="066618B0" w14:textId="77777777" w:rsidTr="003B1AFE">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466" w:type="dxa"/>
          </w:tcPr>
          <w:p w14:paraId="7608B0BE" w14:textId="77777777" w:rsidR="00F81399" w:rsidRDefault="000439F1">
            <w:pPr>
              <w:pStyle w:val="Tabletext"/>
              <w:jc w:val="center"/>
              <w:rPr>
                <w:b/>
              </w:rPr>
            </w:pPr>
            <w:r>
              <w:rPr>
                <w:b/>
              </w:rPr>
              <w:t>Description</w:t>
            </w:r>
          </w:p>
        </w:tc>
        <w:tc>
          <w:tcPr>
            <w:tcW w:w="2582" w:type="dxa"/>
          </w:tcPr>
          <w:p w14:paraId="46715F69" w14:textId="77777777" w:rsidR="00F81399" w:rsidRDefault="000439F1">
            <w:pPr>
              <w:pStyle w:val="Tabletext"/>
              <w:jc w:val="center"/>
              <w:rPr>
                <w:b/>
              </w:rPr>
            </w:pPr>
            <w:r>
              <w:rPr>
                <w:b/>
              </w:rPr>
              <w:t>Author</w:t>
            </w:r>
          </w:p>
        </w:tc>
      </w:tr>
      <w:tr w:rsidR="00F81399" w14:paraId="19E91AAE" w14:textId="77777777" w:rsidTr="003B1AFE">
        <w:tc>
          <w:tcPr>
            <w:tcW w:w="2304" w:type="dxa"/>
          </w:tcPr>
          <w:p w14:paraId="15CDCDBD" w14:textId="00512A20" w:rsidR="00F81399" w:rsidRDefault="003B1AFE">
            <w:pPr>
              <w:pStyle w:val="Tabletext"/>
            </w:pPr>
            <w:r>
              <w:t>08</w:t>
            </w:r>
            <w:r w:rsidR="000439F1">
              <w:t>/</w:t>
            </w:r>
            <w:r>
              <w:t>11</w:t>
            </w:r>
            <w:r w:rsidR="000439F1">
              <w:t>/</w:t>
            </w:r>
            <w:r>
              <w:t>2022</w:t>
            </w:r>
          </w:p>
        </w:tc>
        <w:tc>
          <w:tcPr>
            <w:tcW w:w="1152" w:type="dxa"/>
          </w:tcPr>
          <w:p w14:paraId="135A8F2C" w14:textId="0AB7177C" w:rsidR="00F81399" w:rsidRDefault="003B1AFE">
            <w:pPr>
              <w:pStyle w:val="Tabletext"/>
            </w:pPr>
            <w:r>
              <w:t>1.0</w:t>
            </w:r>
          </w:p>
        </w:tc>
        <w:tc>
          <w:tcPr>
            <w:tcW w:w="3466" w:type="dxa"/>
          </w:tcPr>
          <w:p w14:paraId="3E71685F" w14:textId="77777777" w:rsidR="00F81399" w:rsidRDefault="003B1AFE">
            <w:pPr>
              <w:pStyle w:val="Tabletext"/>
            </w:pPr>
            <w:r>
              <w:t>Target users</w:t>
            </w:r>
          </w:p>
          <w:p w14:paraId="143357B7" w14:textId="7817C160" w:rsidR="003B1AFE" w:rsidRDefault="003B1AFE">
            <w:pPr>
              <w:pStyle w:val="Tabletext"/>
            </w:pPr>
            <w:r>
              <w:t>Environments</w:t>
            </w:r>
          </w:p>
        </w:tc>
        <w:tc>
          <w:tcPr>
            <w:tcW w:w="2582" w:type="dxa"/>
          </w:tcPr>
          <w:p w14:paraId="4D192C48" w14:textId="77777777" w:rsidR="00F81399" w:rsidRDefault="003B1AFE">
            <w:pPr>
              <w:pStyle w:val="Tabletext"/>
            </w:pPr>
            <w:proofErr w:type="spellStart"/>
            <w:r>
              <w:t>Vũ</w:t>
            </w:r>
            <w:proofErr w:type="spellEnd"/>
            <w:r>
              <w:t xml:space="preserve"> Đình Duy </w:t>
            </w:r>
            <w:proofErr w:type="spellStart"/>
            <w:r>
              <w:t>Khánh</w:t>
            </w:r>
            <w:proofErr w:type="spellEnd"/>
          </w:p>
          <w:p w14:paraId="10B8BAF6" w14:textId="2C20DF0A" w:rsidR="003B1AFE" w:rsidRDefault="003B1AFE">
            <w:pPr>
              <w:pStyle w:val="Tabletext"/>
            </w:pPr>
          </w:p>
        </w:tc>
      </w:tr>
      <w:tr w:rsidR="00F81399" w14:paraId="430D5A52" w14:textId="77777777" w:rsidTr="003B1AFE">
        <w:tc>
          <w:tcPr>
            <w:tcW w:w="2304" w:type="dxa"/>
          </w:tcPr>
          <w:p w14:paraId="1EB1383D" w14:textId="7670D4BB" w:rsidR="00F81399" w:rsidRDefault="003B1AFE">
            <w:pPr>
              <w:pStyle w:val="Tabletext"/>
            </w:pPr>
            <w:r>
              <w:t>08/11/2022</w:t>
            </w:r>
          </w:p>
        </w:tc>
        <w:tc>
          <w:tcPr>
            <w:tcW w:w="1152" w:type="dxa"/>
          </w:tcPr>
          <w:p w14:paraId="0FC74A63" w14:textId="6DFD021C" w:rsidR="00F81399" w:rsidRDefault="003B1AFE">
            <w:pPr>
              <w:pStyle w:val="Tabletext"/>
            </w:pPr>
            <w:r>
              <w:t>1.0</w:t>
            </w:r>
          </w:p>
        </w:tc>
        <w:tc>
          <w:tcPr>
            <w:tcW w:w="3466" w:type="dxa"/>
          </w:tcPr>
          <w:p w14:paraId="7C219DFD" w14:textId="73D73798" w:rsidR="003B1AFE" w:rsidRDefault="003B1AFE">
            <w:pPr>
              <w:pStyle w:val="Tabletext"/>
            </w:pPr>
            <w:r>
              <w:t>Environments</w:t>
            </w:r>
          </w:p>
          <w:p w14:paraId="6B7D83B7" w14:textId="06476606" w:rsidR="00F81399" w:rsidRDefault="003B1AFE">
            <w:pPr>
              <w:pStyle w:val="Tabletext"/>
            </w:pPr>
            <w:r>
              <w:t>Features</w:t>
            </w:r>
          </w:p>
        </w:tc>
        <w:tc>
          <w:tcPr>
            <w:tcW w:w="2582" w:type="dxa"/>
          </w:tcPr>
          <w:p w14:paraId="4932F5D2" w14:textId="04193A9C" w:rsidR="00F81399" w:rsidRDefault="003B1AFE">
            <w:pPr>
              <w:pStyle w:val="Tabletext"/>
            </w:pPr>
            <w:proofErr w:type="spellStart"/>
            <w:r>
              <w:t>Trần</w:t>
            </w:r>
            <w:proofErr w:type="spellEnd"/>
            <w:r>
              <w:t xml:space="preserve"> </w:t>
            </w:r>
            <w:proofErr w:type="spellStart"/>
            <w:r>
              <w:t>Thị</w:t>
            </w:r>
            <w:proofErr w:type="spellEnd"/>
            <w:r>
              <w:t xml:space="preserve"> Tuyết Nhung</w:t>
            </w:r>
          </w:p>
        </w:tc>
      </w:tr>
    </w:tbl>
    <w:p w14:paraId="36C69E60" w14:textId="77777777" w:rsidR="00F81399" w:rsidRDefault="00F81399"/>
    <w:p w14:paraId="7CB6AAA7" w14:textId="77777777" w:rsidR="00F81399" w:rsidRDefault="000439F1">
      <w:pPr>
        <w:pStyle w:val="Title"/>
      </w:pPr>
      <w:r>
        <w:br w:type="page"/>
        <w:t>Table of Contents</w:t>
      </w:r>
    </w:p>
    <w:p w14:paraId="06BDCA73" w14:textId="77777777" w:rsidR="00F81399" w:rsidRDefault="000439F1">
      <w:pPr>
        <w:pStyle w:val="TOC1"/>
        <w:tabs>
          <w:tab w:val="left" w:pos="432"/>
        </w:tabs>
        <w:rPr>
          <w:noProof/>
          <w:sz w:val="24"/>
          <w:szCs w:val="24"/>
        </w:rPr>
      </w:pPr>
      <w:r>
        <w:rPr>
          <w:sz w:val="20"/>
        </w:rPr>
        <w:fldChar w:fldCharType="begin"/>
      </w:r>
      <w:r>
        <w:instrText xml:space="preserve"> TOC \o "1-3" </w:instrText>
      </w:r>
      <w:r>
        <w:rPr>
          <w:sz w:val="20"/>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77777777"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fldSimple w:instr=" TITLE  \* MERGEFORMAT ">
        <w:r w:rsidR="00A240EE">
          <w:t>Vision (Small Project)</w:t>
        </w:r>
      </w:fldSimple>
    </w:p>
    <w:p w14:paraId="41C6ACC2" w14:textId="3ABABADA"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289F105E" w14:textId="3295B29D" w:rsidR="003C6890" w:rsidRPr="003C6890" w:rsidRDefault="003C6890" w:rsidP="003C6890">
      <w:pPr>
        <w:pStyle w:val="Heading2"/>
      </w:pPr>
      <w:r>
        <w:t>Purpose</w:t>
      </w:r>
    </w:p>
    <w:p w14:paraId="76A61E78" w14:textId="77777777" w:rsidR="003C6890" w:rsidRDefault="003C6890" w:rsidP="003C6890">
      <w:r>
        <w:t>The purpose of this document is to collect, analyze, and define high-level needs and features of the Music Mobile App. It focuses on the capabilities needed by the stakeholders and the target users, and why these needs exist. The details of how the Music Mobile App fulfills these needs are detailed in the use-case and supplementary specifications.</w:t>
      </w:r>
    </w:p>
    <w:p w14:paraId="30A77800" w14:textId="35BBB243" w:rsidR="00FE2289" w:rsidRDefault="00FE2289" w:rsidP="00FE2289">
      <w:r>
        <w:t>The introduction of the Vision document provides an overview of the entire document. It includes the purpose and references of this Vision document.</w:t>
      </w:r>
    </w:p>
    <w:p w14:paraId="7CB27261" w14:textId="4FE3F04C" w:rsidR="003C6890" w:rsidRDefault="003C6890" w:rsidP="003C6890">
      <w:pPr>
        <w:pStyle w:val="Heading2"/>
      </w:pPr>
      <w:r>
        <w:t>Scope</w:t>
      </w:r>
    </w:p>
    <w:p w14:paraId="50C937B9" w14:textId="5F6B2A5E" w:rsidR="003C6890" w:rsidRDefault="003C6890" w:rsidP="003C6890">
      <w:r>
        <w:t xml:space="preserve">This Vision Document applies to the Intro to </w:t>
      </w:r>
      <w:r w:rsidRPr="003C6890">
        <w:t>Software Engineering</w:t>
      </w:r>
      <w:r>
        <w:t xml:space="preserve"> course registration system, which will be developed by the Group 11. The </w:t>
      </w:r>
      <w:proofErr w:type="gramStart"/>
      <w:r>
        <w:t>It</w:t>
      </w:r>
      <w:proofErr w:type="gramEnd"/>
      <w:r>
        <w:t xml:space="preserve"> department will develop this client-server system to interface with the existing course catalog database.</w:t>
      </w:r>
    </w:p>
    <w:p w14:paraId="2D454DF0" w14:textId="39DF7391" w:rsidR="003C6890" w:rsidRDefault="003C6890" w:rsidP="003C6890">
      <w:r w:rsidRPr="003C6890">
        <w:t>The Music Mobile App will enable user to listen music online and offline.</w:t>
      </w:r>
    </w:p>
    <w:p w14:paraId="4C614E7A" w14:textId="7D357FAC" w:rsidR="003C6890" w:rsidRDefault="00404190" w:rsidP="003C6890">
      <w:r w:rsidRPr="00404190">
        <w:t xml:space="preserve">The Music Mobile App allows artists to upload their song and allow </w:t>
      </w:r>
      <w:proofErr w:type="gramStart"/>
      <w:r w:rsidRPr="00404190">
        <w:t>other</w:t>
      </w:r>
      <w:proofErr w:type="gramEnd"/>
      <w:r w:rsidRPr="00404190">
        <w:t xml:space="preserve"> user to listen it.</w:t>
      </w:r>
    </w:p>
    <w:p w14:paraId="5FE95695" w14:textId="61401EE0" w:rsidR="00F81399" w:rsidRDefault="000439F1" w:rsidP="00404190">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73ED593A" w14:textId="19AE7293" w:rsidR="00404190" w:rsidRPr="00404190" w:rsidRDefault="00404190" w:rsidP="00404190">
      <w:proofErr w:type="gramStart"/>
      <w:r>
        <w:t>PA’s document,</w:t>
      </w:r>
      <w:proofErr w:type="gramEnd"/>
      <w:r>
        <w:t xml:space="preserve"> slides of teacher, PA’s video.</w:t>
      </w:r>
    </w:p>
    <w:p w14:paraId="15AB6CB8" w14:textId="77777777" w:rsidR="00F81399" w:rsidRDefault="000439F1">
      <w:pPr>
        <w:pStyle w:val="Heading1"/>
      </w:pPr>
      <w:bookmarkStart w:id="10" w:name="_Toc512930906"/>
      <w:bookmarkStart w:id="11" w:name="_Toc524313335"/>
      <w:r>
        <w:t>Positioning</w:t>
      </w:r>
      <w:bookmarkEnd w:id="4"/>
      <w:bookmarkEnd w:id="5"/>
      <w:bookmarkEnd w:id="10"/>
      <w:bookmarkEnd w:id="11"/>
    </w:p>
    <w:p w14:paraId="1CEA8D80" w14:textId="009FCD41" w:rsidR="00F81399" w:rsidRDefault="000439F1" w:rsidP="00404190">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20B94D3A" w:rsidR="00F81399" w:rsidRDefault="00404190" w:rsidP="003B1AFE">
            <w:r w:rsidRPr="00404190">
              <w:t xml:space="preserve">Our team decided to develop a music mobile app. The software like zingmp3 or </w:t>
            </w:r>
            <w:proofErr w:type="spellStart"/>
            <w:r w:rsidRPr="00404190">
              <w:t>spotif</w:t>
            </w:r>
            <w:r w:rsidR="00E91764">
              <w:t>y</w:t>
            </w:r>
            <w:proofErr w:type="spellEnd"/>
            <w:r w:rsidRPr="00404190">
              <w:t xml:space="preserve"> allows people to listen to amazing songs and download them. Artists, </w:t>
            </w:r>
            <w:proofErr w:type="gramStart"/>
            <w:r w:rsidRPr="00404190">
              <w:t>musicians</w:t>
            </w:r>
            <w:proofErr w:type="gramEnd"/>
            <w:r w:rsidRPr="00404190">
              <w:t xml:space="preserve"> and singers can upload their music product to servers that allow everyone to listen.</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709BD483" w:rsidR="00F81399" w:rsidRDefault="00404190" w:rsidP="003B1AFE">
            <w:r>
              <w:t>Artists, Listeners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61B1A2A" w14:textId="1E05B090" w:rsidR="00F81399" w:rsidRDefault="005B001A" w:rsidP="003B1AFE">
            <w:r>
              <w:t xml:space="preserve">- </w:t>
            </w:r>
            <w:r w:rsidR="00404190">
              <w:t>U</w:t>
            </w:r>
            <w:r w:rsidR="00404190" w:rsidRPr="00404190">
              <w:t>ser's listening experience</w:t>
            </w:r>
          </w:p>
          <w:p w14:paraId="452548C2" w14:textId="11D0B9CA" w:rsidR="005B001A" w:rsidRPr="005B001A" w:rsidRDefault="005B001A" w:rsidP="003B1AFE">
            <w:r>
              <w:t>- P</w:t>
            </w:r>
            <w:r w:rsidRPr="005B001A">
              <w:t>opularity of the song</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2384F8C6" w14:textId="5B20D8BF" w:rsidR="005B001A" w:rsidRDefault="005B001A" w:rsidP="003B1AFE">
            <w:r>
              <w:t>- Musicians can post music</w:t>
            </w:r>
          </w:p>
          <w:p w14:paraId="3F487B3A" w14:textId="4A900D25" w:rsidR="005B001A" w:rsidRDefault="005B001A" w:rsidP="003B1AFE">
            <w:r>
              <w:t>- Users can listen to music</w:t>
            </w:r>
          </w:p>
          <w:p w14:paraId="3AEDCFC9" w14:textId="4E98C7A2" w:rsidR="00F81399" w:rsidRDefault="005B001A" w:rsidP="003B1AFE">
            <w:r>
              <w:t xml:space="preserve">- </w:t>
            </w:r>
            <w:proofErr w:type="spellStart"/>
            <w:r>
              <w:t>Vip</w:t>
            </w:r>
            <w:proofErr w:type="spellEnd"/>
            <w:r>
              <w:t xml:space="preserve"> users can download music and listen offline</w:t>
            </w:r>
          </w:p>
        </w:tc>
      </w:tr>
    </w:tbl>
    <w:p w14:paraId="24AED721" w14:textId="629C322D" w:rsidR="00F81399" w:rsidRDefault="000439F1" w:rsidP="00404190">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t>For</w:t>
            </w:r>
          </w:p>
        </w:tc>
        <w:tc>
          <w:tcPr>
            <w:tcW w:w="5400" w:type="dxa"/>
            <w:tcBorders>
              <w:top w:val="single" w:sz="12" w:space="0" w:color="auto"/>
              <w:bottom w:val="single" w:sz="6" w:space="0" w:color="auto"/>
              <w:right w:val="single" w:sz="12" w:space="0" w:color="auto"/>
            </w:tcBorders>
          </w:tcPr>
          <w:p w14:paraId="5E2EF70D" w14:textId="27A98B4C" w:rsidR="00F81399" w:rsidRDefault="00404190" w:rsidP="003B1AFE">
            <w:r>
              <w:t>Music listeners, Musicians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BodyText"/>
              <w:keepNext/>
              <w:ind w:left="72"/>
            </w:pPr>
            <w:r>
              <w:t>Who</w:t>
            </w:r>
          </w:p>
        </w:tc>
        <w:tc>
          <w:tcPr>
            <w:tcW w:w="5400" w:type="dxa"/>
            <w:tcBorders>
              <w:top w:val="single" w:sz="6" w:space="0" w:color="auto"/>
              <w:bottom w:val="single" w:sz="6" w:space="0" w:color="auto"/>
              <w:right w:val="single" w:sz="12" w:space="0" w:color="auto"/>
            </w:tcBorders>
          </w:tcPr>
          <w:p w14:paraId="77E79760" w14:textId="405A0997" w:rsidR="00F81399" w:rsidRDefault="005B001A" w:rsidP="003B1AFE">
            <w:r>
              <w:t>L</w:t>
            </w:r>
            <w:r w:rsidR="00404190">
              <w:t>isten</w:t>
            </w:r>
            <w:r>
              <w:t xml:space="preserve"> to music</w:t>
            </w:r>
            <w:r w:rsidR="00404190">
              <w:t xml:space="preserve">, </w:t>
            </w:r>
            <w:r w:rsidRPr="005B001A">
              <w:t>Compose music</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7126A537" w:rsidR="00F81399" w:rsidRDefault="000439F1">
            <w:pPr>
              <w:pStyle w:val="BodyText"/>
              <w:keepNext/>
              <w:ind w:left="72"/>
            </w:pPr>
            <w:r>
              <w:t>The (product name)</w:t>
            </w:r>
          </w:p>
        </w:tc>
        <w:tc>
          <w:tcPr>
            <w:tcW w:w="5400" w:type="dxa"/>
            <w:tcBorders>
              <w:top w:val="single" w:sz="6" w:space="0" w:color="auto"/>
              <w:bottom w:val="single" w:sz="6" w:space="0" w:color="auto"/>
              <w:right w:val="single" w:sz="12" w:space="0" w:color="auto"/>
            </w:tcBorders>
          </w:tcPr>
          <w:p w14:paraId="21F79DB8" w14:textId="71EE5B85" w:rsidR="00F81399" w:rsidRDefault="005B001A" w:rsidP="003B1AFE">
            <w:r>
              <w:t>It</w:t>
            </w:r>
            <w:r w:rsidR="000439F1">
              <w:t xml:space="preserve"> is a</w:t>
            </w:r>
            <w:r>
              <w:t xml:space="preserve"> Mobile</w:t>
            </w:r>
            <w:r w:rsidR="000439F1">
              <w:t xml:space="preserve"> </w:t>
            </w:r>
            <w:r w:rsidR="00404190">
              <w:t>Music player</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5B061E54" w14:textId="20CD67F6" w:rsidR="005B001A" w:rsidRDefault="005B001A" w:rsidP="003B1AFE">
            <w:r>
              <w:t>- Listen to music online</w:t>
            </w:r>
          </w:p>
          <w:p w14:paraId="031A0AFC" w14:textId="43476E70" w:rsidR="0060424C" w:rsidRPr="0060424C" w:rsidRDefault="0060424C" w:rsidP="003B1AFE">
            <w:r>
              <w:t>- Download music to listen offline</w:t>
            </w:r>
          </w:p>
          <w:p w14:paraId="0698D4EC" w14:textId="731FAA19" w:rsidR="00F81399" w:rsidRDefault="005B001A" w:rsidP="003B1AFE">
            <w:r>
              <w:t>- Upload own</w:t>
            </w:r>
            <w:r w:rsidR="0060424C">
              <w:t xml:space="preserve"> song</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28046EE5" w14:textId="77777777" w:rsidR="005B001A" w:rsidRDefault="005B001A" w:rsidP="003B1AFE">
            <w:r>
              <w:t>Music apps contain lots of ads</w:t>
            </w:r>
          </w:p>
          <w:p w14:paraId="457F7E81" w14:textId="4D1F187D" w:rsidR="00F81399" w:rsidRDefault="005B001A" w:rsidP="003B1AFE">
            <w:r>
              <w:t>Music apps don't allow emerging musicians to post music</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149B5A55" w14:textId="723D91E4" w:rsidR="00F81399" w:rsidRDefault="0060424C" w:rsidP="003B1AFE">
            <w:r>
              <w:t>C</w:t>
            </w:r>
            <w:r w:rsidRPr="0060424C">
              <w:t xml:space="preserve">onnect </w:t>
            </w:r>
            <w:r>
              <w:t>ALL</w:t>
            </w:r>
            <w:r w:rsidRPr="0060424C">
              <w:t xml:space="preserve"> music listeners </w:t>
            </w:r>
            <w:r>
              <w:t>with</w:t>
            </w:r>
            <w:r w:rsidRPr="0060424C">
              <w:t xml:space="preserve"> </w:t>
            </w:r>
            <w:r>
              <w:t>ALL</w:t>
            </w:r>
            <w:r w:rsidRPr="0060424C">
              <w:t xml:space="preserve"> musicians under the management of administrator</w:t>
            </w:r>
          </w:p>
        </w:tc>
      </w:tr>
    </w:tbl>
    <w:p w14:paraId="2FA7EACD" w14:textId="77777777" w:rsidR="00F81399" w:rsidRDefault="000439F1">
      <w:pPr>
        <w:pStyle w:val="Heading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5BDB6DFA" w14:textId="5F1DA05D" w:rsidR="00F81399" w:rsidRDefault="000439F1" w:rsidP="00404190">
      <w:pPr>
        <w:pStyle w:val="Heading2"/>
      </w:pPr>
      <w:bookmarkStart w:id="27" w:name="_Toc452813583"/>
      <w:bookmarkStart w:id="28" w:name="_Toc512930910"/>
      <w:bookmarkStart w:id="29" w:name="_Toc524313339"/>
      <w:r>
        <w:t>Stakeholder Summary</w:t>
      </w:r>
      <w:bookmarkEnd w:id="27"/>
      <w:bookmarkEnd w:id="28"/>
      <w:bookmarkEnd w:id="29"/>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160B4126" w:rsidR="00F81399" w:rsidRDefault="009E0FDA" w:rsidP="003B1AFE">
            <w:r>
              <w:t>Teacher</w:t>
            </w:r>
          </w:p>
        </w:tc>
        <w:tc>
          <w:tcPr>
            <w:tcW w:w="2610" w:type="dxa"/>
          </w:tcPr>
          <w:p w14:paraId="2D90CADD" w14:textId="347EC1D6" w:rsidR="009E0FDA" w:rsidRPr="009E0FDA" w:rsidRDefault="009E0FDA" w:rsidP="003B1AFE">
            <w:r>
              <w:t xml:space="preserve">- </w:t>
            </w:r>
            <w:proofErr w:type="spellStart"/>
            <w:r>
              <w:t>Nguyễn</w:t>
            </w:r>
            <w:proofErr w:type="spellEnd"/>
            <w:r>
              <w:t xml:space="preserve"> Minh </w:t>
            </w:r>
            <w:proofErr w:type="spellStart"/>
            <w:r>
              <w:t>Huy</w:t>
            </w:r>
            <w:proofErr w:type="spellEnd"/>
          </w:p>
        </w:tc>
        <w:tc>
          <w:tcPr>
            <w:tcW w:w="3960" w:type="dxa"/>
          </w:tcPr>
          <w:p w14:paraId="4C5BF731" w14:textId="67D1517D" w:rsidR="00F81399" w:rsidRDefault="00E91764" w:rsidP="003B1AFE">
            <w:r>
              <w:t>Mentor</w:t>
            </w:r>
          </w:p>
        </w:tc>
      </w:tr>
      <w:tr w:rsidR="009E0FDA" w14:paraId="0DCB093E" w14:textId="77777777">
        <w:tc>
          <w:tcPr>
            <w:tcW w:w="1890" w:type="dxa"/>
          </w:tcPr>
          <w:p w14:paraId="781BDC49" w14:textId="53B10D97" w:rsidR="009E0FDA" w:rsidRDefault="009E0FDA" w:rsidP="003B1AFE">
            <w:r w:rsidRPr="009E0FDA">
              <w:t>Personal Assistant</w:t>
            </w:r>
          </w:p>
        </w:tc>
        <w:tc>
          <w:tcPr>
            <w:tcW w:w="2610" w:type="dxa"/>
          </w:tcPr>
          <w:p w14:paraId="1A56E473" w14:textId="77777777" w:rsidR="009E0FDA" w:rsidRPr="009E0FDA" w:rsidRDefault="009E0FDA" w:rsidP="003B1AFE">
            <w:r>
              <w:t xml:space="preserve">- </w:t>
            </w:r>
            <w:proofErr w:type="spellStart"/>
            <w:r>
              <w:t>Nguyễn</w:t>
            </w:r>
            <w:proofErr w:type="spellEnd"/>
            <w:r>
              <w:t xml:space="preserve"> Lê </w:t>
            </w:r>
            <w:proofErr w:type="spellStart"/>
            <w:r>
              <w:t>Hoàng</w:t>
            </w:r>
            <w:proofErr w:type="spellEnd"/>
            <w:r>
              <w:t xml:space="preserve"> </w:t>
            </w:r>
            <w:proofErr w:type="spellStart"/>
            <w:r>
              <w:t>Dũng</w:t>
            </w:r>
            <w:proofErr w:type="spellEnd"/>
          </w:p>
          <w:p w14:paraId="5FDECABD" w14:textId="1286C521" w:rsidR="009E0FDA" w:rsidRDefault="009E0FDA" w:rsidP="003B1AFE">
            <w:r>
              <w:t xml:space="preserve">- </w:t>
            </w:r>
            <w:proofErr w:type="spellStart"/>
            <w:r w:rsidRPr="009E0FDA">
              <w:t>Hồ</w:t>
            </w:r>
            <w:proofErr w:type="spellEnd"/>
            <w:r w:rsidRPr="009E0FDA">
              <w:t xml:space="preserve"> </w:t>
            </w:r>
            <w:proofErr w:type="spellStart"/>
            <w:r w:rsidRPr="009E0FDA">
              <w:t>Tuấn</w:t>
            </w:r>
            <w:proofErr w:type="spellEnd"/>
            <w:r w:rsidRPr="009E0FDA">
              <w:t xml:space="preserve"> Thanh</w:t>
            </w:r>
          </w:p>
        </w:tc>
        <w:tc>
          <w:tcPr>
            <w:tcW w:w="3960" w:type="dxa"/>
          </w:tcPr>
          <w:p w14:paraId="011495FF" w14:textId="1E98F0F9" w:rsidR="009E0FDA" w:rsidRDefault="00E91764" w:rsidP="003B1AFE">
            <w:r>
              <w:t>Supporter for development team</w:t>
            </w:r>
          </w:p>
        </w:tc>
      </w:tr>
      <w:tr w:rsidR="009E0FDA" w14:paraId="2B74F452" w14:textId="77777777">
        <w:tc>
          <w:tcPr>
            <w:tcW w:w="1890" w:type="dxa"/>
          </w:tcPr>
          <w:p w14:paraId="0C13B9F3" w14:textId="51A932C1" w:rsidR="009E0FDA" w:rsidRDefault="009E0FDA" w:rsidP="003B1AFE">
            <w:r>
              <w:t>Development team</w:t>
            </w:r>
          </w:p>
        </w:tc>
        <w:tc>
          <w:tcPr>
            <w:tcW w:w="2610" w:type="dxa"/>
          </w:tcPr>
          <w:p w14:paraId="6BD15E84" w14:textId="7E95E3EC" w:rsidR="009E0FDA" w:rsidRPr="009E0FDA" w:rsidRDefault="00E91764" w:rsidP="003B1AFE">
            <w:r w:rsidRPr="00E91764">
              <w:t>Group 11’s member</w:t>
            </w:r>
          </w:p>
        </w:tc>
        <w:tc>
          <w:tcPr>
            <w:tcW w:w="3960" w:type="dxa"/>
          </w:tcPr>
          <w:p w14:paraId="5F44D4AD" w14:textId="72A5CB16" w:rsidR="00E91764" w:rsidRDefault="00E91764" w:rsidP="003B1AFE">
            <w:r>
              <w:t>P</w:t>
            </w:r>
            <w:r w:rsidRPr="00E91764">
              <w:t>roject responsibility.</w:t>
            </w:r>
          </w:p>
          <w:p w14:paraId="5A23D37B" w14:textId="6E9FCEE1" w:rsidR="009E0FDA" w:rsidRDefault="00E91764" w:rsidP="003B1AFE">
            <w:r w:rsidRPr="00E91764">
              <w:t>Project progress tracking</w:t>
            </w:r>
          </w:p>
        </w:tc>
      </w:tr>
      <w:tr w:rsidR="00E91764" w14:paraId="0D1A6B1E" w14:textId="77777777">
        <w:tc>
          <w:tcPr>
            <w:tcW w:w="1890" w:type="dxa"/>
          </w:tcPr>
          <w:p w14:paraId="6731480E" w14:textId="1A437D47" w:rsidR="00E91764" w:rsidRDefault="00E91764" w:rsidP="003B1AFE">
            <w:proofErr w:type="gramStart"/>
            <w:r>
              <w:t>User</w:t>
            </w:r>
            <w:proofErr w:type="gramEnd"/>
            <w:r>
              <w:t xml:space="preserve"> try</w:t>
            </w:r>
          </w:p>
        </w:tc>
        <w:tc>
          <w:tcPr>
            <w:tcW w:w="2610" w:type="dxa"/>
          </w:tcPr>
          <w:p w14:paraId="68A61CDF" w14:textId="34117CF5" w:rsidR="00E91764" w:rsidRDefault="00E91764" w:rsidP="003B1AFE">
            <w:r>
              <w:t>Order group’s members</w:t>
            </w:r>
          </w:p>
        </w:tc>
        <w:tc>
          <w:tcPr>
            <w:tcW w:w="3960" w:type="dxa"/>
          </w:tcPr>
          <w:p w14:paraId="47AE8468" w14:textId="0B2CDB32" w:rsidR="00E91764" w:rsidRDefault="00E91764" w:rsidP="003B1AFE">
            <w:r w:rsidRPr="00E91764">
              <w:t>Ensures that the system will meet the needs of user</w:t>
            </w:r>
          </w:p>
        </w:tc>
      </w:tr>
    </w:tbl>
    <w:p w14:paraId="3DD7ADAD" w14:textId="1F43AC44" w:rsidR="00F81399" w:rsidRDefault="000439F1" w:rsidP="00404190">
      <w:pPr>
        <w:pStyle w:val="Heading2"/>
      </w:pPr>
      <w:bookmarkStart w:id="30" w:name="_Toc452813584"/>
      <w:bookmarkStart w:id="31" w:name="_Toc512930911"/>
      <w:bookmarkStart w:id="32" w:name="_Toc524313340"/>
      <w:r>
        <w:t>User Summary</w:t>
      </w:r>
      <w:bookmarkEnd w:id="30"/>
      <w:bookmarkEnd w:id="31"/>
      <w:bookmarkEnd w:id="32"/>
    </w:p>
    <w:tbl>
      <w:tblPr>
        <w:tblW w:w="852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64"/>
        <w:gridCol w:w="4500"/>
        <w:gridCol w:w="2160"/>
      </w:tblGrid>
      <w:tr w:rsidR="00EA2057" w14:paraId="0AA8EA15" w14:textId="77777777" w:rsidTr="003B1AFE">
        <w:trPr>
          <w:trHeight w:val="418"/>
        </w:trPr>
        <w:tc>
          <w:tcPr>
            <w:tcW w:w="1864" w:type="dxa"/>
            <w:shd w:val="solid" w:color="000000" w:fill="FFFFFF"/>
          </w:tcPr>
          <w:p w14:paraId="162E8C22" w14:textId="77777777" w:rsidR="00EA2057" w:rsidRDefault="00EA2057">
            <w:pPr>
              <w:pStyle w:val="BodyText"/>
              <w:ind w:left="0"/>
              <w:rPr>
                <w:b/>
              </w:rPr>
            </w:pPr>
            <w:r>
              <w:rPr>
                <w:b/>
              </w:rPr>
              <w:t>Name</w:t>
            </w:r>
          </w:p>
        </w:tc>
        <w:tc>
          <w:tcPr>
            <w:tcW w:w="4500" w:type="dxa"/>
            <w:shd w:val="solid" w:color="000000" w:fill="FFFFFF"/>
          </w:tcPr>
          <w:p w14:paraId="12C2B65E" w14:textId="77777777" w:rsidR="00EA2057" w:rsidRDefault="00EA2057">
            <w:pPr>
              <w:pStyle w:val="BodyText"/>
              <w:ind w:left="0"/>
              <w:rPr>
                <w:b/>
              </w:rPr>
            </w:pPr>
            <w:r>
              <w:rPr>
                <w:b/>
              </w:rPr>
              <w:t>Description</w:t>
            </w:r>
          </w:p>
        </w:tc>
        <w:tc>
          <w:tcPr>
            <w:tcW w:w="2160" w:type="dxa"/>
            <w:shd w:val="solid" w:color="000000" w:fill="FFFFFF"/>
          </w:tcPr>
          <w:p w14:paraId="331A151E" w14:textId="77777777" w:rsidR="00EA2057" w:rsidRDefault="00EA2057">
            <w:pPr>
              <w:pStyle w:val="BodyText"/>
              <w:ind w:left="0"/>
              <w:rPr>
                <w:b/>
              </w:rPr>
            </w:pPr>
            <w:r>
              <w:rPr>
                <w:b/>
              </w:rPr>
              <w:t>Stakeholder</w:t>
            </w:r>
          </w:p>
        </w:tc>
      </w:tr>
      <w:tr w:rsidR="00EA2057" w14:paraId="45023B66" w14:textId="77777777" w:rsidTr="003B1AFE">
        <w:trPr>
          <w:trHeight w:val="976"/>
        </w:trPr>
        <w:tc>
          <w:tcPr>
            <w:tcW w:w="1864" w:type="dxa"/>
          </w:tcPr>
          <w:p w14:paraId="0D28D45D" w14:textId="06D77936" w:rsidR="00EA2057" w:rsidRDefault="00EA2057" w:rsidP="003B1AFE">
            <w:r>
              <w:t>Music listeners</w:t>
            </w:r>
          </w:p>
        </w:tc>
        <w:tc>
          <w:tcPr>
            <w:tcW w:w="4500" w:type="dxa"/>
          </w:tcPr>
          <w:p w14:paraId="7267B81E" w14:textId="78F2903E" w:rsidR="00EA2057" w:rsidRDefault="00EA2057" w:rsidP="003B1AFE">
            <w:r>
              <w:t>P</w:t>
            </w:r>
            <w:r w:rsidRPr="00EA2057">
              <w:t>eople who want to listen to music</w:t>
            </w:r>
            <w:r>
              <w:t xml:space="preserve"> online</w:t>
            </w:r>
          </w:p>
        </w:tc>
        <w:tc>
          <w:tcPr>
            <w:tcW w:w="2160" w:type="dxa"/>
          </w:tcPr>
          <w:p w14:paraId="0D8867C9" w14:textId="296AAA2A" w:rsidR="00EA2057" w:rsidRDefault="00EA2057" w:rsidP="003B1AFE">
            <w:r>
              <w:t>Self-represented</w:t>
            </w:r>
          </w:p>
        </w:tc>
      </w:tr>
      <w:tr w:rsidR="00EA2057" w14:paraId="58939C16" w14:textId="77777777" w:rsidTr="003B1AFE">
        <w:trPr>
          <w:trHeight w:val="976"/>
        </w:trPr>
        <w:tc>
          <w:tcPr>
            <w:tcW w:w="1864" w:type="dxa"/>
          </w:tcPr>
          <w:p w14:paraId="49112D69" w14:textId="71C0822C" w:rsidR="00EA2057" w:rsidRDefault="00EA2057" w:rsidP="003B1AFE">
            <w:proofErr w:type="spellStart"/>
            <w:r>
              <w:t>Vip</w:t>
            </w:r>
            <w:proofErr w:type="spellEnd"/>
            <w:r>
              <w:t xml:space="preserve"> User</w:t>
            </w:r>
          </w:p>
        </w:tc>
        <w:tc>
          <w:tcPr>
            <w:tcW w:w="4500" w:type="dxa"/>
          </w:tcPr>
          <w:p w14:paraId="3308029E" w14:textId="358C3B58" w:rsidR="00EA2057" w:rsidRPr="00EA2057" w:rsidRDefault="00EA2057" w:rsidP="003B1AFE">
            <w:r>
              <w:t>People who want to listen to music online and download song for offline</w:t>
            </w:r>
          </w:p>
        </w:tc>
        <w:tc>
          <w:tcPr>
            <w:tcW w:w="2160" w:type="dxa"/>
          </w:tcPr>
          <w:p w14:paraId="55592956" w14:textId="6C51749A" w:rsidR="00EA2057" w:rsidRDefault="00CB590F" w:rsidP="003B1AFE">
            <w:r>
              <w:t>Self-represented</w:t>
            </w:r>
          </w:p>
        </w:tc>
      </w:tr>
      <w:tr w:rsidR="00CB590F" w14:paraId="3881CC73" w14:textId="77777777" w:rsidTr="003B1AFE">
        <w:trPr>
          <w:trHeight w:val="976"/>
        </w:trPr>
        <w:tc>
          <w:tcPr>
            <w:tcW w:w="1864" w:type="dxa"/>
          </w:tcPr>
          <w:p w14:paraId="1281FE66" w14:textId="6DB7BC90" w:rsidR="00CB590F" w:rsidRDefault="00CB590F" w:rsidP="003B1AFE">
            <w:r>
              <w:t>M</w:t>
            </w:r>
            <w:r w:rsidRPr="00CB590F">
              <w:t>usician</w:t>
            </w:r>
          </w:p>
        </w:tc>
        <w:tc>
          <w:tcPr>
            <w:tcW w:w="4500" w:type="dxa"/>
          </w:tcPr>
          <w:p w14:paraId="200939C4" w14:textId="4CC0B068" w:rsidR="00CB590F" w:rsidRDefault="00CB590F" w:rsidP="003B1AFE">
            <w:r>
              <w:t>M</w:t>
            </w:r>
            <w:r w:rsidRPr="00CB590F">
              <w:t>usician</w:t>
            </w:r>
            <w:r>
              <w:t xml:space="preserve"> who </w:t>
            </w:r>
            <w:proofErr w:type="gramStart"/>
            <w:r>
              <w:t>want</w:t>
            </w:r>
            <w:proofErr w:type="gramEnd"/>
            <w:r>
              <w:t xml:space="preserve"> to upload their song</w:t>
            </w:r>
          </w:p>
        </w:tc>
        <w:tc>
          <w:tcPr>
            <w:tcW w:w="2160" w:type="dxa"/>
          </w:tcPr>
          <w:p w14:paraId="1CF9DC36" w14:textId="02ABA2BF" w:rsidR="00CB590F" w:rsidRDefault="00CB590F" w:rsidP="003B1AFE">
            <w:r>
              <w:t>Self-represented</w:t>
            </w:r>
          </w:p>
        </w:tc>
      </w:tr>
      <w:tr w:rsidR="00CB590F" w14:paraId="262490BB" w14:textId="77777777" w:rsidTr="003B1AFE">
        <w:trPr>
          <w:trHeight w:val="976"/>
        </w:trPr>
        <w:tc>
          <w:tcPr>
            <w:tcW w:w="1864" w:type="dxa"/>
          </w:tcPr>
          <w:p w14:paraId="69A2C1D5" w14:textId="1EDF294D" w:rsidR="00CB590F" w:rsidRDefault="00CB590F" w:rsidP="003B1AFE">
            <w:r w:rsidRPr="00CB590F">
              <w:t>Administrator</w:t>
            </w:r>
          </w:p>
        </w:tc>
        <w:tc>
          <w:tcPr>
            <w:tcW w:w="4500" w:type="dxa"/>
          </w:tcPr>
          <w:p w14:paraId="23F2F999" w14:textId="118318B3" w:rsidR="00CB590F" w:rsidRDefault="003816A0" w:rsidP="003B1AFE">
            <w:r w:rsidRPr="003816A0">
              <w:t>Song curators and musicians (no nonsense uploading)</w:t>
            </w:r>
          </w:p>
        </w:tc>
        <w:tc>
          <w:tcPr>
            <w:tcW w:w="2160" w:type="dxa"/>
          </w:tcPr>
          <w:p w14:paraId="3B5E27AB" w14:textId="71535645" w:rsidR="00CB590F" w:rsidRDefault="00CB590F" w:rsidP="003B1AFE">
            <w:r>
              <w:t>Self-represented</w:t>
            </w:r>
          </w:p>
        </w:tc>
      </w:tr>
    </w:tbl>
    <w:p w14:paraId="01AD866F" w14:textId="77777777" w:rsidR="00F81399" w:rsidRDefault="00F81399">
      <w:pPr>
        <w:pStyle w:val="BodyText"/>
      </w:pPr>
    </w:p>
    <w:p w14:paraId="790B03A6" w14:textId="77777777" w:rsidR="00F81399" w:rsidRDefault="000439F1">
      <w:pPr>
        <w:pStyle w:val="Heading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186F9BCD" w14:textId="4D8F1E39" w:rsidR="00F81399" w:rsidRDefault="003816A0" w:rsidP="003B1AFE">
      <w:r>
        <w:t>U</w:t>
      </w:r>
      <w:r w:rsidR="000439F1">
        <w:t xml:space="preserve">nique environmental constraints: </w:t>
      </w:r>
      <w:r>
        <w:t>all user, all platforms with internet</w:t>
      </w:r>
    </w:p>
    <w:p w14:paraId="361FBAD2" w14:textId="77777777" w:rsidR="003816A0" w:rsidRDefault="003816A0" w:rsidP="003B1AFE">
      <w:r>
        <w:t>P</w:t>
      </w:r>
      <w:r w:rsidR="000439F1">
        <w:t xml:space="preserve">latforms are in use </w:t>
      </w:r>
      <w:proofErr w:type="gramStart"/>
      <w:r w:rsidR="000439F1">
        <w:t>today</w:t>
      </w:r>
      <w:r>
        <w:t xml:space="preserve"> :</w:t>
      </w:r>
      <w:proofErr w:type="gramEnd"/>
      <w:r>
        <w:t xml:space="preserve"> Android</w:t>
      </w:r>
    </w:p>
    <w:p w14:paraId="0CB8BE2C" w14:textId="068745FB" w:rsidR="00F81399" w:rsidRDefault="000439F1" w:rsidP="003B1AFE">
      <w:r>
        <w:t xml:space="preserve">Future </w:t>
      </w:r>
      <w:proofErr w:type="gramStart"/>
      <w:r>
        <w:t>platforms</w:t>
      </w:r>
      <w:r w:rsidR="003816A0">
        <w:t xml:space="preserve"> :</w:t>
      </w:r>
      <w:proofErr w:type="gramEnd"/>
      <w:r w:rsidR="003816A0">
        <w:t xml:space="preserve"> Windows, Mac-OS, Web, IOS</w:t>
      </w:r>
    </w:p>
    <w:p w14:paraId="0E94566C" w14:textId="3A27B731" w:rsidR="003816A0" w:rsidRPr="003816A0" w:rsidRDefault="003816A0" w:rsidP="003B1AFE">
      <w:r>
        <w:t>M</w:t>
      </w:r>
      <w:r w:rsidRPr="003816A0">
        <w:t>arketing subsequent releases to all music listeners who want to listen to music, all musicians who want to upload their song</w:t>
      </w:r>
    </w:p>
    <w:p w14:paraId="41F5580C" w14:textId="19FD326E" w:rsidR="00F81399" w:rsidRDefault="000439F1" w:rsidP="00404190">
      <w:pPr>
        <w:pStyle w:val="Heading2"/>
      </w:pPr>
      <w:bookmarkStart w:id="41" w:name="_Toc452813588"/>
      <w:bookmarkStart w:id="42" w:name="_Toc512930913"/>
      <w:bookmarkStart w:id="43" w:name="_Toc524313342"/>
      <w:r>
        <w:t>Summary of Key Stakeholder or User Needs</w:t>
      </w:r>
      <w:bookmarkEnd w:id="41"/>
      <w:bookmarkEnd w:id="42"/>
      <w:bookmarkEnd w:id="4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7BCEF576" w14:textId="66D31795" w:rsidR="00F81399" w:rsidRDefault="006140C2">
            <w:pPr>
              <w:pStyle w:val="BodyText"/>
              <w:ind w:left="0"/>
            </w:pPr>
            <w:r>
              <w:t>Free music listeners</w:t>
            </w:r>
          </w:p>
        </w:tc>
        <w:tc>
          <w:tcPr>
            <w:tcW w:w="900" w:type="dxa"/>
          </w:tcPr>
          <w:p w14:paraId="4DABBD08" w14:textId="3C276CFC" w:rsidR="00F81399" w:rsidRDefault="006140C2">
            <w:pPr>
              <w:pStyle w:val="BodyText"/>
              <w:ind w:left="0"/>
            </w:pPr>
            <w:r>
              <w:t>Medium</w:t>
            </w:r>
          </w:p>
        </w:tc>
        <w:tc>
          <w:tcPr>
            <w:tcW w:w="1350" w:type="dxa"/>
          </w:tcPr>
          <w:p w14:paraId="507FBDD6" w14:textId="15966D56" w:rsidR="00F81399" w:rsidRDefault="006140C2">
            <w:pPr>
              <w:pStyle w:val="BodyText"/>
              <w:ind w:left="0"/>
            </w:pPr>
            <w:r>
              <w:t>M</w:t>
            </w:r>
            <w:r w:rsidRPr="006140C2">
              <w:t>usic listening experience is interrupted</w:t>
            </w:r>
          </w:p>
        </w:tc>
        <w:tc>
          <w:tcPr>
            <w:tcW w:w="1980" w:type="dxa"/>
            <w:gridSpan w:val="2"/>
          </w:tcPr>
          <w:p w14:paraId="4FA2A417" w14:textId="58BCFBCA" w:rsidR="00F81399" w:rsidRDefault="006140C2">
            <w:pPr>
              <w:pStyle w:val="BodyText"/>
              <w:ind w:left="0"/>
            </w:pPr>
            <w:r w:rsidRPr="006140C2">
              <w:t>Too many ads are inserted when changing new songs for free users</w:t>
            </w:r>
          </w:p>
        </w:tc>
        <w:tc>
          <w:tcPr>
            <w:tcW w:w="2430" w:type="dxa"/>
          </w:tcPr>
          <w:p w14:paraId="2D7DEF08" w14:textId="181EE8D5" w:rsidR="00F81399" w:rsidRDefault="00F96D4E">
            <w:pPr>
              <w:pStyle w:val="BodyText"/>
              <w:ind w:left="0"/>
            </w:pPr>
            <w:r w:rsidRPr="00F96D4E">
              <w:t>Free users won't have to watch or listen to any ads</w:t>
            </w:r>
          </w:p>
        </w:tc>
      </w:tr>
      <w:tr w:rsidR="00F96D4E" w14:paraId="7E683AAB" w14:textId="77777777">
        <w:tc>
          <w:tcPr>
            <w:tcW w:w="2808" w:type="dxa"/>
          </w:tcPr>
          <w:p w14:paraId="5CC57174" w14:textId="52F11420" w:rsidR="00F96D4E" w:rsidRDefault="00F96D4E" w:rsidP="00F96D4E">
            <w:pPr>
              <w:pStyle w:val="BodyText"/>
              <w:ind w:left="0"/>
            </w:pPr>
            <w:r>
              <w:t>New musicians</w:t>
            </w:r>
          </w:p>
        </w:tc>
        <w:tc>
          <w:tcPr>
            <w:tcW w:w="900" w:type="dxa"/>
          </w:tcPr>
          <w:p w14:paraId="1D9E5425" w14:textId="66EB53B1" w:rsidR="00F96D4E" w:rsidRDefault="00F96D4E" w:rsidP="00F96D4E">
            <w:pPr>
              <w:pStyle w:val="BodyText"/>
              <w:ind w:left="0"/>
            </w:pPr>
            <w:r>
              <w:t>High</w:t>
            </w:r>
          </w:p>
        </w:tc>
        <w:tc>
          <w:tcPr>
            <w:tcW w:w="1350" w:type="dxa"/>
          </w:tcPr>
          <w:p w14:paraId="5E0EE396" w14:textId="58B69EE9" w:rsidR="00F96D4E" w:rsidRDefault="00F96D4E" w:rsidP="00F96D4E">
            <w:pPr>
              <w:pStyle w:val="BodyText"/>
              <w:ind w:left="0"/>
            </w:pPr>
            <w:r>
              <w:t>C</w:t>
            </w:r>
            <w:r w:rsidRPr="00F96D4E">
              <w:t>an't bring their song to people</w:t>
            </w:r>
          </w:p>
        </w:tc>
        <w:tc>
          <w:tcPr>
            <w:tcW w:w="1980" w:type="dxa"/>
            <w:gridSpan w:val="2"/>
          </w:tcPr>
          <w:p w14:paraId="7C3DCAA7" w14:textId="17115B56" w:rsidR="00F96D4E" w:rsidRPr="006140C2" w:rsidRDefault="00F96D4E" w:rsidP="00F96D4E">
            <w:pPr>
              <w:pStyle w:val="BodyText"/>
              <w:ind w:left="0"/>
            </w:pPr>
            <w:r>
              <w:t>T</w:t>
            </w:r>
            <w:r w:rsidRPr="00F96D4E">
              <w:t>hey can't upload their songs when they're not well known</w:t>
            </w:r>
          </w:p>
        </w:tc>
        <w:tc>
          <w:tcPr>
            <w:tcW w:w="2430" w:type="dxa"/>
          </w:tcPr>
          <w:p w14:paraId="69946EB6" w14:textId="146A1448" w:rsidR="00F96D4E" w:rsidRPr="00F96D4E" w:rsidRDefault="00F96D4E" w:rsidP="00F96D4E">
            <w:pPr>
              <w:pStyle w:val="BodyText"/>
              <w:ind w:left="0"/>
            </w:pPr>
            <w:r w:rsidRPr="00F96D4E">
              <w:t xml:space="preserve">All musicians can upload music to the system </w:t>
            </w:r>
            <w:proofErr w:type="gramStart"/>
            <w:r w:rsidRPr="00F96D4E">
              <w:t>as long as</w:t>
            </w:r>
            <w:proofErr w:type="gramEnd"/>
            <w:r w:rsidRPr="00F96D4E">
              <w:t xml:space="preserve"> it's not spam</w:t>
            </w:r>
          </w:p>
        </w:tc>
      </w:tr>
    </w:tbl>
    <w:p w14:paraId="05F2647D" w14:textId="77777777" w:rsidR="00F81399" w:rsidRDefault="00F81399">
      <w:pPr>
        <w:pStyle w:val="BodyText"/>
      </w:pPr>
    </w:p>
    <w:p w14:paraId="3F05B4BA" w14:textId="3DCF1DD4" w:rsidR="00F81399" w:rsidRDefault="000439F1">
      <w:pPr>
        <w:pStyle w:val="Heading2"/>
      </w:pPr>
      <w:bookmarkStart w:id="44" w:name="_Toc452813589"/>
      <w:bookmarkStart w:id="45" w:name="_Toc512930914"/>
      <w:bookmarkStart w:id="46" w:name="_Toc524313343"/>
      <w:r>
        <w:t>Alternatives and Competition</w:t>
      </w:r>
      <w:bookmarkEnd w:id="44"/>
      <w:bookmarkEnd w:id="45"/>
      <w:bookmarkEnd w:id="46"/>
    </w:p>
    <w:p w14:paraId="4DB83258" w14:textId="2B0340DF" w:rsidR="00F96D4E" w:rsidRPr="00F96D4E" w:rsidRDefault="00F96D4E" w:rsidP="00F96D4E">
      <w:r>
        <w:t>O</w:t>
      </w:r>
      <w:r w:rsidRPr="00F96D4E">
        <w:t>ther music player app be like ZingMp3, Spotify which had many users before, many songs before</w:t>
      </w:r>
    </w:p>
    <w:p w14:paraId="7E9CFAC4" w14:textId="77777777" w:rsidR="00F81399" w:rsidRDefault="000439F1">
      <w:pPr>
        <w:pStyle w:val="Heading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359F0D1D" w14:textId="7D8A42AA" w:rsidR="00F81399" w:rsidRDefault="000439F1">
      <w:pPr>
        <w:pStyle w:val="Heading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06ED4A43" w14:textId="77777777" w:rsidR="001240AC" w:rsidRDefault="001240AC" w:rsidP="001240AC">
      <w:r>
        <w:t>Server is windows application</w:t>
      </w:r>
    </w:p>
    <w:p w14:paraId="3C2C686C" w14:textId="2A031CEF" w:rsidR="001240AC" w:rsidRPr="001240AC" w:rsidRDefault="001240AC" w:rsidP="001240AC">
      <w:r>
        <w:t xml:space="preserve">Client is Android 9.0 or newer, </w:t>
      </w:r>
      <w:proofErr w:type="gramStart"/>
      <w:r>
        <w:t>future :</w:t>
      </w:r>
      <w:proofErr w:type="gramEnd"/>
      <w:r>
        <w:t xml:space="preserve"> windows, IOS, web, Mac-OS</w:t>
      </w:r>
    </w:p>
    <w:p w14:paraId="2EF6D820" w14:textId="3E809717" w:rsidR="00280199" w:rsidRDefault="00280199" w:rsidP="00280199">
      <w:r w:rsidRPr="00280199">
        <w:t>The client will perform the account and password input and transmit the entered information to the server to be checked</w:t>
      </w:r>
    </w:p>
    <w:p w14:paraId="663128EA" w14:textId="48962992" w:rsidR="00280199" w:rsidRDefault="00280199" w:rsidP="00280199">
      <w:r w:rsidRPr="00280199">
        <w:t>The client will allocate rights to use features for certain types of users</w:t>
      </w:r>
    </w:p>
    <w:p w14:paraId="056B3494" w14:textId="2DA54333" w:rsidR="00280199" w:rsidRDefault="00280199" w:rsidP="00280199">
      <w:r w:rsidRPr="00280199">
        <w:t>When listening to music, the client will ask the server to send information about that song to play</w:t>
      </w:r>
    </w:p>
    <w:p w14:paraId="313668E4" w14:textId="5643CC17" w:rsidR="00FA34C8" w:rsidRPr="00280199" w:rsidRDefault="00FA34C8" w:rsidP="00280199">
      <w:r w:rsidRPr="00280199">
        <w:rPr>
          <w:i/>
          <w:noProof/>
          <w:color w:val="000000" w:themeColor="text1"/>
        </w:rPr>
        <w:drawing>
          <wp:inline distT="0" distB="0" distL="0" distR="0" wp14:anchorId="1E6EA336" wp14:editId="2726C692">
            <wp:extent cx="5943600" cy="17100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710055"/>
                    </a:xfrm>
                    <a:prstGeom prst="rect">
                      <a:avLst/>
                    </a:prstGeom>
                  </pic:spPr>
                </pic:pic>
              </a:graphicData>
            </a:graphic>
          </wp:inline>
        </w:drawing>
      </w:r>
    </w:p>
    <w:p w14:paraId="35100CC4" w14:textId="6988A78E" w:rsidR="00F81399" w:rsidRDefault="000439F1">
      <w:pPr>
        <w:pStyle w:val="Heading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3A90E54D" w14:textId="399CA20B" w:rsidR="003767A5" w:rsidRPr="003767A5" w:rsidRDefault="003767A5" w:rsidP="003767A5">
      <w:r>
        <w:t>Key features: list the key feature for the app.</w:t>
      </w:r>
    </w:p>
    <w:tbl>
      <w:tblPr>
        <w:tblStyle w:val="TableGrid"/>
        <w:tblW w:w="0" w:type="auto"/>
        <w:tblLook w:val="04A0" w:firstRow="1" w:lastRow="0" w:firstColumn="1" w:lastColumn="0" w:noHBand="0" w:noVBand="1"/>
      </w:tblPr>
      <w:tblGrid>
        <w:gridCol w:w="1885"/>
        <w:gridCol w:w="5940"/>
        <w:gridCol w:w="1525"/>
      </w:tblGrid>
      <w:tr w:rsidR="00296331" w:rsidRPr="00296331" w14:paraId="0540153F" w14:textId="77777777" w:rsidTr="00296331">
        <w:tc>
          <w:tcPr>
            <w:tcW w:w="1885" w:type="dxa"/>
            <w:shd w:val="clear" w:color="auto" w:fill="000000" w:themeFill="text1"/>
            <w:vAlign w:val="center"/>
          </w:tcPr>
          <w:p w14:paraId="17C54340" w14:textId="537A957E" w:rsidR="00296331" w:rsidRPr="00296331" w:rsidRDefault="00296331" w:rsidP="00296331">
            <w:pPr>
              <w:jc w:val="center"/>
              <w:rPr>
                <w:b/>
                <w:bCs/>
              </w:rPr>
            </w:pPr>
            <w:r w:rsidRPr="00296331">
              <w:rPr>
                <w:b/>
                <w:bCs/>
              </w:rPr>
              <w:t>Feature</w:t>
            </w:r>
          </w:p>
        </w:tc>
        <w:tc>
          <w:tcPr>
            <w:tcW w:w="5940" w:type="dxa"/>
            <w:shd w:val="clear" w:color="auto" w:fill="000000" w:themeFill="text1"/>
            <w:vAlign w:val="center"/>
          </w:tcPr>
          <w:p w14:paraId="05B1A64D" w14:textId="1F0DEF80" w:rsidR="00296331" w:rsidRPr="00296331" w:rsidRDefault="00296331" w:rsidP="00296331">
            <w:pPr>
              <w:jc w:val="center"/>
              <w:rPr>
                <w:b/>
                <w:bCs/>
              </w:rPr>
            </w:pPr>
            <w:r w:rsidRPr="00296331">
              <w:rPr>
                <w:b/>
                <w:bCs/>
              </w:rPr>
              <w:t>Descriptio</w:t>
            </w:r>
            <w:r w:rsidRPr="00296331">
              <w:rPr>
                <w:b/>
                <w:bCs/>
              </w:rPr>
              <w:t>n</w:t>
            </w:r>
          </w:p>
        </w:tc>
        <w:tc>
          <w:tcPr>
            <w:tcW w:w="1525" w:type="dxa"/>
            <w:shd w:val="clear" w:color="auto" w:fill="000000" w:themeFill="text1"/>
            <w:vAlign w:val="center"/>
          </w:tcPr>
          <w:p w14:paraId="0B45865B" w14:textId="7A615A32" w:rsidR="00296331" w:rsidRPr="00296331" w:rsidRDefault="00296331" w:rsidP="00296331">
            <w:pPr>
              <w:jc w:val="center"/>
              <w:rPr>
                <w:b/>
                <w:bCs/>
              </w:rPr>
            </w:pPr>
            <w:r w:rsidRPr="00296331">
              <w:rPr>
                <w:b/>
                <w:bCs/>
              </w:rPr>
              <w:t>Note</w:t>
            </w:r>
          </w:p>
        </w:tc>
      </w:tr>
      <w:tr w:rsidR="00296331" w14:paraId="1F26BCD5" w14:textId="77777777" w:rsidTr="00296331">
        <w:tc>
          <w:tcPr>
            <w:tcW w:w="1885" w:type="dxa"/>
            <w:vAlign w:val="center"/>
          </w:tcPr>
          <w:p w14:paraId="067BD09B" w14:textId="20B862C4" w:rsidR="00296331" w:rsidRDefault="00296331" w:rsidP="00296331">
            <w:r>
              <w:t>Play music</w:t>
            </w:r>
          </w:p>
        </w:tc>
        <w:tc>
          <w:tcPr>
            <w:tcW w:w="5940" w:type="dxa"/>
            <w:vAlign w:val="center"/>
          </w:tcPr>
          <w:p w14:paraId="56FE7F0F" w14:textId="548DEB9B" w:rsidR="00296331" w:rsidRDefault="00296331" w:rsidP="00296331">
            <w:r>
              <w:t xml:space="preserve">Users can listen to a large </w:t>
            </w:r>
            <w:proofErr w:type="gramStart"/>
            <w:r>
              <w:t>amount</w:t>
            </w:r>
            <w:proofErr w:type="gramEnd"/>
            <w:r>
              <w:t xml:space="preserve"> of songs in the app.</w:t>
            </w:r>
          </w:p>
        </w:tc>
        <w:tc>
          <w:tcPr>
            <w:tcW w:w="1525" w:type="dxa"/>
            <w:vAlign w:val="center"/>
          </w:tcPr>
          <w:p w14:paraId="7C5D377D" w14:textId="77777777" w:rsidR="00296331" w:rsidRDefault="00296331" w:rsidP="00296331"/>
        </w:tc>
      </w:tr>
      <w:tr w:rsidR="00296331" w14:paraId="294703FB" w14:textId="77777777" w:rsidTr="00296331">
        <w:tc>
          <w:tcPr>
            <w:tcW w:w="1885" w:type="dxa"/>
            <w:vAlign w:val="center"/>
          </w:tcPr>
          <w:p w14:paraId="2C270C20" w14:textId="1304B00E" w:rsidR="00296331" w:rsidRDefault="00296331" w:rsidP="00296331">
            <w:r>
              <w:t>Download song</w:t>
            </w:r>
            <w:r>
              <w:t>s</w:t>
            </w:r>
          </w:p>
        </w:tc>
        <w:tc>
          <w:tcPr>
            <w:tcW w:w="5940" w:type="dxa"/>
            <w:vAlign w:val="center"/>
          </w:tcPr>
          <w:p w14:paraId="7108EBCF" w14:textId="788698A9" w:rsidR="00296331" w:rsidRDefault="00296331" w:rsidP="00296331">
            <w:r>
              <w:t>Users can download their favorite songs from the app to their phones</w:t>
            </w:r>
          </w:p>
        </w:tc>
        <w:tc>
          <w:tcPr>
            <w:tcW w:w="1525" w:type="dxa"/>
            <w:vAlign w:val="center"/>
          </w:tcPr>
          <w:p w14:paraId="7E4B4946" w14:textId="75C13EE1" w:rsidR="00296331" w:rsidRDefault="00296331" w:rsidP="00296331">
            <w:r>
              <w:t>Only VIP users</w:t>
            </w:r>
          </w:p>
        </w:tc>
      </w:tr>
      <w:tr w:rsidR="00296331" w14:paraId="353817CD" w14:textId="77777777" w:rsidTr="00296331">
        <w:tc>
          <w:tcPr>
            <w:tcW w:w="1885" w:type="dxa"/>
            <w:vAlign w:val="center"/>
          </w:tcPr>
          <w:p w14:paraId="24709046" w14:textId="56549ECA" w:rsidR="00296331" w:rsidRDefault="00296331" w:rsidP="00296331">
            <w:r>
              <w:t>Upload songs</w:t>
            </w:r>
          </w:p>
        </w:tc>
        <w:tc>
          <w:tcPr>
            <w:tcW w:w="5940" w:type="dxa"/>
            <w:vAlign w:val="center"/>
          </w:tcPr>
          <w:p w14:paraId="0D5B89FA" w14:textId="5286F03F" w:rsidR="00296331" w:rsidRDefault="00296331" w:rsidP="00296331">
            <w:r>
              <w:t>Users can upload their own music products (audio files) to the app’s server.</w:t>
            </w:r>
          </w:p>
        </w:tc>
        <w:tc>
          <w:tcPr>
            <w:tcW w:w="1525" w:type="dxa"/>
            <w:vAlign w:val="center"/>
          </w:tcPr>
          <w:p w14:paraId="0BC8E64F" w14:textId="15B11BFC" w:rsidR="00296331" w:rsidRDefault="00296331" w:rsidP="00296331">
            <w:r>
              <w:t>Only artists</w:t>
            </w:r>
          </w:p>
        </w:tc>
      </w:tr>
      <w:tr w:rsidR="00296331" w14:paraId="57D5F197" w14:textId="77777777" w:rsidTr="00296331">
        <w:tc>
          <w:tcPr>
            <w:tcW w:w="1885" w:type="dxa"/>
            <w:vAlign w:val="center"/>
          </w:tcPr>
          <w:p w14:paraId="43F5E8AB" w14:textId="64BB0091" w:rsidR="00296331" w:rsidRDefault="00296331" w:rsidP="00296331">
            <w:r>
              <w:t>Music playlist</w:t>
            </w:r>
          </w:p>
        </w:tc>
        <w:tc>
          <w:tcPr>
            <w:tcW w:w="5940" w:type="dxa"/>
            <w:vAlign w:val="center"/>
          </w:tcPr>
          <w:p w14:paraId="4BEBAFC1" w14:textId="049687A5" w:rsidR="00296331" w:rsidRDefault="00296331" w:rsidP="00296331">
            <w:r>
              <w:t>Users can make playlists of their favorite songs.</w:t>
            </w:r>
          </w:p>
        </w:tc>
        <w:tc>
          <w:tcPr>
            <w:tcW w:w="1525" w:type="dxa"/>
            <w:vAlign w:val="center"/>
          </w:tcPr>
          <w:p w14:paraId="2BC24B77" w14:textId="77777777" w:rsidR="00296331" w:rsidRDefault="00296331" w:rsidP="00296331"/>
        </w:tc>
      </w:tr>
      <w:tr w:rsidR="00296331" w14:paraId="1B8C73D0" w14:textId="77777777" w:rsidTr="00296331">
        <w:tc>
          <w:tcPr>
            <w:tcW w:w="1885" w:type="dxa"/>
            <w:vAlign w:val="center"/>
          </w:tcPr>
          <w:p w14:paraId="45A21422" w14:textId="67DB4238" w:rsidR="00296331" w:rsidRDefault="00296331" w:rsidP="00296331">
            <w:r>
              <w:t>Rate songs</w:t>
            </w:r>
          </w:p>
        </w:tc>
        <w:tc>
          <w:tcPr>
            <w:tcW w:w="5940" w:type="dxa"/>
            <w:vAlign w:val="center"/>
          </w:tcPr>
          <w:p w14:paraId="75EB33DD" w14:textId="660361F3" w:rsidR="00296331" w:rsidRDefault="00296331" w:rsidP="00296331">
            <w:r>
              <w:t>Users can rate points to the songs that they have listen and every one can see that point</w:t>
            </w:r>
          </w:p>
        </w:tc>
        <w:tc>
          <w:tcPr>
            <w:tcW w:w="1525" w:type="dxa"/>
            <w:vAlign w:val="center"/>
          </w:tcPr>
          <w:p w14:paraId="5B31AB7B" w14:textId="77777777" w:rsidR="00296331" w:rsidRDefault="00296331" w:rsidP="00296331"/>
        </w:tc>
      </w:tr>
      <w:tr w:rsidR="00296331" w14:paraId="1E68957C" w14:textId="77777777" w:rsidTr="00296331">
        <w:tc>
          <w:tcPr>
            <w:tcW w:w="1885" w:type="dxa"/>
            <w:vAlign w:val="center"/>
          </w:tcPr>
          <w:p w14:paraId="7643BC24" w14:textId="5FBF6E35" w:rsidR="00296331" w:rsidRDefault="00296331" w:rsidP="00296331">
            <w:r>
              <w:t>Recommend songs</w:t>
            </w:r>
          </w:p>
        </w:tc>
        <w:tc>
          <w:tcPr>
            <w:tcW w:w="5940" w:type="dxa"/>
            <w:vAlign w:val="center"/>
          </w:tcPr>
          <w:p w14:paraId="1F959928" w14:textId="7CE24E4B" w:rsidR="00296331" w:rsidRDefault="00296331" w:rsidP="00296331">
            <w:r>
              <w:t>We will recommend the most that have been listened to of week, of month and of all time or ones that have much good reactions</w:t>
            </w:r>
          </w:p>
        </w:tc>
        <w:tc>
          <w:tcPr>
            <w:tcW w:w="1525" w:type="dxa"/>
            <w:vAlign w:val="center"/>
          </w:tcPr>
          <w:p w14:paraId="4921528C" w14:textId="77777777" w:rsidR="00296331" w:rsidRDefault="00296331" w:rsidP="00296331"/>
        </w:tc>
      </w:tr>
      <w:tr w:rsidR="00296331" w14:paraId="54306972" w14:textId="77777777" w:rsidTr="00296331">
        <w:tc>
          <w:tcPr>
            <w:tcW w:w="1885" w:type="dxa"/>
            <w:vAlign w:val="center"/>
          </w:tcPr>
          <w:p w14:paraId="2D3B7A9C" w14:textId="414EE820" w:rsidR="00296331" w:rsidRDefault="00296331" w:rsidP="00296331">
            <w:r>
              <w:t>Information of the song</w:t>
            </w:r>
          </w:p>
        </w:tc>
        <w:tc>
          <w:tcPr>
            <w:tcW w:w="5940" w:type="dxa"/>
            <w:vAlign w:val="center"/>
          </w:tcPr>
          <w:p w14:paraId="3166C124" w14:textId="77777777" w:rsidR="00296331" w:rsidRDefault="00296331" w:rsidP="00296331">
            <w:r>
              <w:t xml:space="preserve">- Name of the song. - Performers, songwriter, … </w:t>
            </w:r>
          </w:p>
          <w:p w14:paraId="48327A72" w14:textId="77777777" w:rsidR="00296331" w:rsidRDefault="00296331" w:rsidP="00296331">
            <w:r>
              <w:t xml:space="preserve">- Kind of music. </w:t>
            </w:r>
          </w:p>
          <w:p w14:paraId="5DDB6DDD" w14:textId="4E0C47FC" w:rsidR="00296331" w:rsidRDefault="00296331" w:rsidP="00296331">
            <w:r>
              <w:t xml:space="preserve">- </w:t>
            </w:r>
            <w:proofErr w:type="spellStart"/>
            <w:proofErr w:type="gramStart"/>
            <w:r>
              <w:t>Comment,rate</w:t>
            </w:r>
            <w:proofErr w:type="spellEnd"/>
            <w:proofErr w:type="gramEnd"/>
            <w:r>
              <w:t>, …</w:t>
            </w:r>
          </w:p>
        </w:tc>
        <w:tc>
          <w:tcPr>
            <w:tcW w:w="1525" w:type="dxa"/>
            <w:vAlign w:val="center"/>
          </w:tcPr>
          <w:p w14:paraId="4612A428" w14:textId="77777777" w:rsidR="00296331" w:rsidRDefault="00296331" w:rsidP="00296331"/>
        </w:tc>
      </w:tr>
      <w:tr w:rsidR="00296331" w14:paraId="70FB91D0" w14:textId="77777777" w:rsidTr="00296331">
        <w:tc>
          <w:tcPr>
            <w:tcW w:w="1885" w:type="dxa"/>
            <w:vAlign w:val="center"/>
          </w:tcPr>
          <w:p w14:paraId="1049CDE6" w14:textId="65464D52" w:rsidR="00296331" w:rsidRDefault="00296331" w:rsidP="00296331">
            <w:r>
              <w:t>Search</w:t>
            </w:r>
          </w:p>
        </w:tc>
        <w:tc>
          <w:tcPr>
            <w:tcW w:w="5940" w:type="dxa"/>
            <w:vAlign w:val="center"/>
          </w:tcPr>
          <w:p w14:paraId="7A6CAE98" w14:textId="08DBC14B" w:rsidR="00296331" w:rsidRDefault="00296331" w:rsidP="00296331">
            <w:pPr>
              <w:tabs>
                <w:tab w:val="left" w:pos="2835"/>
              </w:tabs>
            </w:pPr>
            <w:r>
              <w:t xml:space="preserve">Find the song by name, by </w:t>
            </w:r>
            <w:proofErr w:type="gramStart"/>
            <w:r>
              <w:t>artists,…</w:t>
            </w:r>
            <w:proofErr w:type="gramEnd"/>
          </w:p>
        </w:tc>
        <w:tc>
          <w:tcPr>
            <w:tcW w:w="1525" w:type="dxa"/>
            <w:vAlign w:val="center"/>
          </w:tcPr>
          <w:p w14:paraId="3672E658" w14:textId="77777777" w:rsidR="00296331" w:rsidRDefault="00296331" w:rsidP="00296331"/>
        </w:tc>
      </w:tr>
      <w:tr w:rsidR="00296331" w14:paraId="7373D5B8" w14:textId="77777777" w:rsidTr="00296331">
        <w:tc>
          <w:tcPr>
            <w:tcW w:w="1885" w:type="dxa"/>
            <w:vAlign w:val="center"/>
          </w:tcPr>
          <w:p w14:paraId="2B7BEDD4" w14:textId="33B62D35" w:rsidR="00296331" w:rsidRDefault="00296331" w:rsidP="00296331">
            <w:r>
              <w:t>Management</w:t>
            </w:r>
          </w:p>
        </w:tc>
        <w:tc>
          <w:tcPr>
            <w:tcW w:w="5940" w:type="dxa"/>
            <w:vAlign w:val="center"/>
          </w:tcPr>
          <w:p w14:paraId="4C5FA56C" w14:textId="2F67FCAB" w:rsidR="00296331" w:rsidRDefault="00296331" w:rsidP="00296331">
            <w:r>
              <w:t>Manage accounts (delete and upgrade accounts) and ban unacceptable accounts.</w:t>
            </w:r>
          </w:p>
        </w:tc>
        <w:tc>
          <w:tcPr>
            <w:tcW w:w="1525" w:type="dxa"/>
            <w:vAlign w:val="center"/>
          </w:tcPr>
          <w:p w14:paraId="0C59FE0C" w14:textId="0BB3B963" w:rsidR="00296331" w:rsidRDefault="00296331" w:rsidP="00296331">
            <w:r>
              <w:t>Only admins</w:t>
            </w:r>
          </w:p>
        </w:tc>
      </w:tr>
      <w:tr w:rsidR="00296331" w14:paraId="77442B78" w14:textId="77777777" w:rsidTr="00296331">
        <w:tc>
          <w:tcPr>
            <w:tcW w:w="1885" w:type="dxa"/>
            <w:vAlign w:val="center"/>
          </w:tcPr>
          <w:p w14:paraId="05F11A6C" w14:textId="14248347" w:rsidR="00296331" w:rsidRDefault="00296331" w:rsidP="00296331">
            <w:r>
              <w:t>Have Account (Register &amp; log in)</w:t>
            </w:r>
          </w:p>
        </w:tc>
        <w:tc>
          <w:tcPr>
            <w:tcW w:w="5940" w:type="dxa"/>
            <w:vAlign w:val="center"/>
          </w:tcPr>
          <w:p w14:paraId="0D8F4CB2" w14:textId="6B341B4D" w:rsidR="00296331" w:rsidRDefault="00296331" w:rsidP="00296331">
            <w:r>
              <w:t>The app has different types of accounts. Recently, there are 4 types of accounts.</w:t>
            </w:r>
          </w:p>
        </w:tc>
        <w:tc>
          <w:tcPr>
            <w:tcW w:w="1525" w:type="dxa"/>
            <w:vAlign w:val="center"/>
          </w:tcPr>
          <w:p w14:paraId="4D7E09A0" w14:textId="77777777" w:rsidR="00296331" w:rsidRDefault="00296331" w:rsidP="00296331"/>
        </w:tc>
      </w:tr>
    </w:tbl>
    <w:p w14:paraId="587553F4" w14:textId="5F193290" w:rsidR="00FA34C8" w:rsidRDefault="003767A5" w:rsidP="00FA34C8">
      <w:r>
        <w:t xml:space="preserve">Actors: list the </w:t>
      </w:r>
      <w:proofErr w:type="gramStart"/>
      <w:r>
        <w:t>types</w:t>
      </w:r>
      <w:proofErr w:type="gramEnd"/>
      <w:r>
        <w:t xml:space="preserve"> user join the app</w:t>
      </w:r>
    </w:p>
    <w:tbl>
      <w:tblPr>
        <w:tblStyle w:val="TableGrid"/>
        <w:tblW w:w="0" w:type="auto"/>
        <w:tblLook w:val="04A0" w:firstRow="1" w:lastRow="0" w:firstColumn="1" w:lastColumn="0" w:noHBand="0" w:noVBand="1"/>
      </w:tblPr>
      <w:tblGrid>
        <w:gridCol w:w="1795"/>
        <w:gridCol w:w="6030"/>
        <w:gridCol w:w="1525"/>
      </w:tblGrid>
      <w:tr w:rsidR="003767A5" w:rsidRPr="003767A5" w14:paraId="53FBB311" w14:textId="77777777" w:rsidTr="003767A5">
        <w:tc>
          <w:tcPr>
            <w:tcW w:w="1795" w:type="dxa"/>
            <w:shd w:val="clear" w:color="auto" w:fill="000000" w:themeFill="text1"/>
          </w:tcPr>
          <w:p w14:paraId="3BA67826" w14:textId="3C8EE131" w:rsidR="003767A5" w:rsidRPr="003767A5" w:rsidRDefault="003767A5" w:rsidP="00FA34C8">
            <w:pPr>
              <w:rPr>
                <w:b/>
                <w:bCs/>
              </w:rPr>
            </w:pPr>
            <w:r w:rsidRPr="003767A5">
              <w:rPr>
                <w:b/>
                <w:bCs/>
              </w:rPr>
              <w:t>Actors</w:t>
            </w:r>
          </w:p>
        </w:tc>
        <w:tc>
          <w:tcPr>
            <w:tcW w:w="6030" w:type="dxa"/>
            <w:shd w:val="clear" w:color="auto" w:fill="000000" w:themeFill="text1"/>
          </w:tcPr>
          <w:p w14:paraId="7C5C12DB" w14:textId="70FABA0A" w:rsidR="003767A5" w:rsidRPr="003767A5" w:rsidRDefault="003767A5" w:rsidP="00FA34C8">
            <w:pPr>
              <w:rPr>
                <w:b/>
                <w:bCs/>
              </w:rPr>
            </w:pPr>
            <w:r w:rsidRPr="003767A5">
              <w:rPr>
                <w:b/>
                <w:bCs/>
              </w:rPr>
              <w:t>Description</w:t>
            </w:r>
          </w:p>
        </w:tc>
        <w:tc>
          <w:tcPr>
            <w:tcW w:w="1525" w:type="dxa"/>
            <w:shd w:val="clear" w:color="auto" w:fill="000000" w:themeFill="text1"/>
          </w:tcPr>
          <w:p w14:paraId="734C5F94" w14:textId="1B9387C5" w:rsidR="003767A5" w:rsidRPr="003767A5" w:rsidRDefault="003767A5" w:rsidP="00FA34C8">
            <w:pPr>
              <w:rPr>
                <w:b/>
                <w:bCs/>
              </w:rPr>
            </w:pPr>
            <w:r w:rsidRPr="003767A5">
              <w:rPr>
                <w:b/>
                <w:bCs/>
              </w:rPr>
              <w:t>Note</w:t>
            </w:r>
          </w:p>
        </w:tc>
      </w:tr>
      <w:tr w:rsidR="003767A5" w14:paraId="0CED2F72" w14:textId="77777777" w:rsidTr="003767A5">
        <w:tc>
          <w:tcPr>
            <w:tcW w:w="1795" w:type="dxa"/>
          </w:tcPr>
          <w:p w14:paraId="7A116837" w14:textId="517122D3" w:rsidR="003767A5" w:rsidRDefault="003767A5" w:rsidP="00FA34C8">
            <w:r>
              <w:t>Guest</w:t>
            </w:r>
          </w:p>
        </w:tc>
        <w:tc>
          <w:tcPr>
            <w:tcW w:w="6030" w:type="dxa"/>
          </w:tcPr>
          <w:p w14:paraId="08D80C68" w14:textId="767F5BBD" w:rsidR="003767A5" w:rsidRDefault="003767A5" w:rsidP="00FA34C8">
            <w:r>
              <w:t xml:space="preserve">Only be able to play songs. </w:t>
            </w:r>
          </w:p>
        </w:tc>
        <w:tc>
          <w:tcPr>
            <w:tcW w:w="1525" w:type="dxa"/>
          </w:tcPr>
          <w:p w14:paraId="6360A029" w14:textId="77777777" w:rsidR="003767A5" w:rsidRDefault="003767A5" w:rsidP="00FA34C8"/>
        </w:tc>
      </w:tr>
      <w:tr w:rsidR="003767A5" w14:paraId="30E3BC79" w14:textId="77777777" w:rsidTr="003767A5">
        <w:tc>
          <w:tcPr>
            <w:tcW w:w="1795" w:type="dxa"/>
          </w:tcPr>
          <w:p w14:paraId="0241E722" w14:textId="120B415D" w:rsidR="003767A5" w:rsidRDefault="003767A5" w:rsidP="00FA34C8">
            <w:r>
              <w:t>Common user</w:t>
            </w:r>
          </w:p>
        </w:tc>
        <w:tc>
          <w:tcPr>
            <w:tcW w:w="6030" w:type="dxa"/>
          </w:tcPr>
          <w:p w14:paraId="0A1369F5" w14:textId="77777777" w:rsidR="003767A5" w:rsidRDefault="003767A5" w:rsidP="00FA34C8">
            <w:r>
              <w:t xml:space="preserve">- Can play songs and comment below the songs. </w:t>
            </w:r>
          </w:p>
          <w:p w14:paraId="354CB81A" w14:textId="3FCBD767" w:rsidR="003767A5" w:rsidRDefault="003767A5" w:rsidP="00FA34C8">
            <w:r>
              <w:t>- Rate the songs and make playlists.</w:t>
            </w:r>
          </w:p>
        </w:tc>
        <w:tc>
          <w:tcPr>
            <w:tcW w:w="1525" w:type="dxa"/>
          </w:tcPr>
          <w:p w14:paraId="5B3F927D" w14:textId="77777777" w:rsidR="003767A5" w:rsidRDefault="003767A5" w:rsidP="00FA34C8"/>
        </w:tc>
      </w:tr>
      <w:tr w:rsidR="003767A5" w14:paraId="40442BDB" w14:textId="77777777" w:rsidTr="003767A5">
        <w:tc>
          <w:tcPr>
            <w:tcW w:w="1795" w:type="dxa"/>
          </w:tcPr>
          <w:p w14:paraId="2BC2397C" w14:textId="01C9E472" w:rsidR="003767A5" w:rsidRDefault="003767A5" w:rsidP="00FA34C8">
            <w:proofErr w:type="spellStart"/>
            <w:r>
              <w:t>Vip</w:t>
            </w:r>
            <w:proofErr w:type="spellEnd"/>
            <w:r>
              <w:t xml:space="preserve"> user</w:t>
            </w:r>
          </w:p>
        </w:tc>
        <w:tc>
          <w:tcPr>
            <w:tcW w:w="6030" w:type="dxa"/>
          </w:tcPr>
          <w:p w14:paraId="5524277B" w14:textId="711B95A5" w:rsidR="003767A5" w:rsidRDefault="003767A5" w:rsidP="00FA34C8">
            <w:r>
              <w:t>Like common users but they can download the songs.</w:t>
            </w:r>
          </w:p>
        </w:tc>
        <w:tc>
          <w:tcPr>
            <w:tcW w:w="1525" w:type="dxa"/>
          </w:tcPr>
          <w:p w14:paraId="670B86ED" w14:textId="77777777" w:rsidR="003767A5" w:rsidRDefault="003767A5" w:rsidP="00FA34C8"/>
        </w:tc>
      </w:tr>
      <w:tr w:rsidR="003767A5" w14:paraId="765600D3" w14:textId="77777777" w:rsidTr="003767A5">
        <w:tc>
          <w:tcPr>
            <w:tcW w:w="1795" w:type="dxa"/>
          </w:tcPr>
          <w:p w14:paraId="125350C5" w14:textId="52BC1BF6" w:rsidR="003767A5" w:rsidRDefault="003767A5" w:rsidP="00FA34C8">
            <w:r>
              <w:t>Artist</w:t>
            </w:r>
          </w:p>
        </w:tc>
        <w:tc>
          <w:tcPr>
            <w:tcW w:w="6030" w:type="dxa"/>
          </w:tcPr>
          <w:p w14:paraId="214E51BC" w14:textId="29B83384" w:rsidR="003767A5" w:rsidRDefault="003767A5" w:rsidP="00FA34C8">
            <w:r>
              <w:t>Can upload songs</w:t>
            </w:r>
          </w:p>
        </w:tc>
        <w:tc>
          <w:tcPr>
            <w:tcW w:w="1525" w:type="dxa"/>
          </w:tcPr>
          <w:p w14:paraId="54A26DAA" w14:textId="77777777" w:rsidR="003767A5" w:rsidRDefault="003767A5" w:rsidP="00FA34C8"/>
        </w:tc>
      </w:tr>
      <w:tr w:rsidR="003767A5" w14:paraId="03EF2C3E" w14:textId="77777777" w:rsidTr="003767A5">
        <w:tc>
          <w:tcPr>
            <w:tcW w:w="1795" w:type="dxa"/>
          </w:tcPr>
          <w:p w14:paraId="5C6A9856" w14:textId="5817BCD1" w:rsidR="003767A5" w:rsidRDefault="003767A5" w:rsidP="00FA34C8">
            <w:r>
              <w:t>Admin</w:t>
            </w:r>
          </w:p>
        </w:tc>
        <w:tc>
          <w:tcPr>
            <w:tcW w:w="6030" w:type="dxa"/>
          </w:tcPr>
          <w:p w14:paraId="0062F47C" w14:textId="484B857A" w:rsidR="003767A5" w:rsidRDefault="003767A5" w:rsidP="00FA34C8">
            <w:r>
              <w:t>Manage accounts and ban unacceptable accounts</w:t>
            </w:r>
          </w:p>
        </w:tc>
        <w:tc>
          <w:tcPr>
            <w:tcW w:w="1525" w:type="dxa"/>
          </w:tcPr>
          <w:p w14:paraId="6F49F955" w14:textId="77777777" w:rsidR="003767A5" w:rsidRDefault="003767A5" w:rsidP="00FA34C8"/>
        </w:tc>
      </w:tr>
    </w:tbl>
    <w:p w14:paraId="64B5AC01" w14:textId="77777777" w:rsidR="003767A5" w:rsidRDefault="003767A5" w:rsidP="00FA34C8"/>
    <w:p w14:paraId="6CD604F2" w14:textId="77777777" w:rsidR="003767A5" w:rsidRPr="00FA34C8" w:rsidRDefault="003767A5" w:rsidP="00FA34C8"/>
    <w:p w14:paraId="33F1BCF0" w14:textId="5F517757" w:rsidR="00F81399" w:rsidRDefault="000439F1">
      <w:pPr>
        <w:pStyle w:val="Heading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535C3333" w14:textId="343F39B0" w:rsidR="00FA34C8" w:rsidRDefault="00FA34C8" w:rsidP="00FA34C8">
      <w:pPr>
        <w:pStyle w:val="Heading2"/>
      </w:pPr>
      <w:r>
        <w:t>Login</w:t>
      </w:r>
    </w:p>
    <w:p w14:paraId="7894EE2D" w14:textId="13499B9C" w:rsidR="001240AC" w:rsidRPr="001240AC" w:rsidRDefault="001240AC" w:rsidP="001240AC">
      <w:r w:rsidRPr="001240AC">
        <w:t>Connect to the server, log in to your personal account to use personal functions such as downloading music, uploading music, creating playlists</w:t>
      </w:r>
    </w:p>
    <w:p w14:paraId="64BFCE09" w14:textId="7F79180C" w:rsidR="00F81399" w:rsidRDefault="00FA34C8" w:rsidP="00FA34C8">
      <w:pPr>
        <w:pStyle w:val="Heading2"/>
      </w:pPr>
      <w:r>
        <w:t>Play music</w:t>
      </w:r>
    </w:p>
    <w:p w14:paraId="639C70C7" w14:textId="0DA84664" w:rsidR="00FA34C8" w:rsidRPr="00FA34C8" w:rsidRDefault="00FA34C8" w:rsidP="00FA34C8">
      <w:r>
        <w:t>P</w:t>
      </w:r>
      <w:r w:rsidRPr="00FA34C8">
        <w:t>lay the opened music</w:t>
      </w:r>
    </w:p>
    <w:p w14:paraId="6CCB71BE" w14:textId="0BA11484" w:rsidR="00FA34C8" w:rsidRDefault="00FA34C8" w:rsidP="00FA34C8">
      <w:pPr>
        <w:pStyle w:val="Heading2"/>
      </w:pPr>
      <w:r>
        <w:t>Back-ward</w:t>
      </w:r>
    </w:p>
    <w:p w14:paraId="3D9CC98B" w14:textId="3CBF3E36" w:rsidR="00FA34C8" w:rsidRPr="00FA34C8" w:rsidRDefault="00FA34C8" w:rsidP="00FA34C8">
      <w:r>
        <w:t>B</w:t>
      </w:r>
      <w:r w:rsidRPr="00FA34C8">
        <w:t>ack to previous song</w:t>
      </w:r>
    </w:p>
    <w:p w14:paraId="700BDE25" w14:textId="0FC26EEB" w:rsidR="00FA34C8" w:rsidRDefault="00FA34C8" w:rsidP="00FA34C8">
      <w:pPr>
        <w:pStyle w:val="Heading2"/>
      </w:pPr>
      <w:r>
        <w:t>For-ward</w:t>
      </w:r>
    </w:p>
    <w:p w14:paraId="3125E3EC" w14:textId="336B3110" w:rsidR="00FA34C8" w:rsidRPr="00FA34C8" w:rsidRDefault="00FA34C8" w:rsidP="00FA34C8">
      <w:r>
        <w:t>G</w:t>
      </w:r>
      <w:r w:rsidRPr="00FA34C8">
        <w:t>o to the next song</w:t>
      </w:r>
    </w:p>
    <w:p w14:paraId="4C3D5289" w14:textId="324613D9" w:rsidR="00FA34C8" w:rsidRDefault="00FA34C8" w:rsidP="00FA34C8">
      <w:pPr>
        <w:pStyle w:val="Heading2"/>
      </w:pPr>
      <w:r>
        <w:t>Rate song</w:t>
      </w:r>
    </w:p>
    <w:p w14:paraId="457427ED" w14:textId="674C9776" w:rsidR="00FA34C8" w:rsidRPr="00FA34C8" w:rsidRDefault="00FA34C8" w:rsidP="00FA34C8">
      <w:r w:rsidRPr="00FA34C8">
        <w:t>Rate the song from 1 to 5 stars</w:t>
      </w:r>
    </w:p>
    <w:p w14:paraId="176D318F" w14:textId="005B66A2" w:rsidR="00FA34C8" w:rsidRDefault="00FA34C8" w:rsidP="00FA34C8">
      <w:pPr>
        <w:pStyle w:val="Heading2"/>
      </w:pPr>
      <w:r>
        <w:t>Search song</w:t>
      </w:r>
    </w:p>
    <w:p w14:paraId="4D7D0362" w14:textId="7DD73F06" w:rsidR="00FA34C8" w:rsidRPr="00FA34C8" w:rsidRDefault="00FA34C8" w:rsidP="00FA34C8">
      <w:r w:rsidRPr="00FA34C8">
        <w:t xml:space="preserve">Search for your favorite song by 1 word in the song title or both the song title </w:t>
      </w:r>
      <w:proofErr w:type="gramStart"/>
      <w:r w:rsidRPr="00FA34C8">
        <w:t>or</w:t>
      </w:r>
      <w:proofErr w:type="gramEnd"/>
      <w:r w:rsidRPr="00FA34C8">
        <w:t xml:space="preserve"> the musician's name</w:t>
      </w:r>
    </w:p>
    <w:p w14:paraId="12BB5CB1" w14:textId="4599CBEE" w:rsidR="00FA34C8" w:rsidRDefault="00FA34C8" w:rsidP="00FA34C8">
      <w:pPr>
        <w:pStyle w:val="Heading2"/>
      </w:pPr>
      <w:r>
        <w:t xml:space="preserve">Music playlist </w:t>
      </w:r>
    </w:p>
    <w:p w14:paraId="383141F4" w14:textId="5E254D1B" w:rsidR="00FA34C8" w:rsidRPr="00FA34C8" w:rsidRDefault="00FA34C8" w:rsidP="00FA34C8">
      <w:r>
        <w:t>C</w:t>
      </w:r>
      <w:r w:rsidRPr="00FA34C8">
        <w:t>reate a playlist of favorite songs</w:t>
      </w:r>
    </w:p>
    <w:p w14:paraId="4359461E" w14:textId="51955AFF" w:rsidR="00FA34C8" w:rsidRDefault="00FA34C8" w:rsidP="00FA34C8">
      <w:pPr>
        <w:pStyle w:val="Heading2"/>
      </w:pPr>
      <w:r>
        <w:t>Download song</w:t>
      </w:r>
    </w:p>
    <w:p w14:paraId="69D0C1CD" w14:textId="34EC73DB" w:rsidR="001240AC" w:rsidRPr="001240AC" w:rsidRDefault="001240AC" w:rsidP="001240AC">
      <w:r w:rsidRPr="001240AC">
        <w:t>Download music to your device to listen to offline (</w:t>
      </w:r>
      <w:proofErr w:type="spellStart"/>
      <w:r w:rsidRPr="001240AC">
        <w:t>vip</w:t>
      </w:r>
      <w:proofErr w:type="spellEnd"/>
      <w:r w:rsidRPr="001240AC">
        <w:t xml:space="preserve"> users</w:t>
      </w:r>
      <w:r>
        <w:t xml:space="preserve"> only</w:t>
      </w:r>
      <w:r w:rsidRPr="001240AC">
        <w:t>)</w:t>
      </w:r>
    </w:p>
    <w:p w14:paraId="0FF40B29" w14:textId="429A97FB" w:rsidR="00FA34C8" w:rsidRDefault="00FA34C8" w:rsidP="00FA34C8">
      <w:pPr>
        <w:pStyle w:val="Heading2"/>
      </w:pPr>
      <w:r>
        <w:t>Upload songs</w:t>
      </w:r>
    </w:p>
    <w:p w14:paraId="3FC53DCB" w14:textId="2D7E9658" w:rsidR="001240AC" w:rsidRPr="001240AC" w:rsidRDefault="001240AC" w:rsidP="001240AC">
      <w:r>
        <w:t>U</w:t>
      </w:r>
      <w:r w:rsidRPr="001240AC">
        <w:t>pload your own music for many people to listen (musicians only)</w:t>
      </w:r>
    </w:p>
    <w:p w14:paraId="44B90F35" w14:textId="6C5A815D" w:rsidR="00FA34C8" w:rsidRDefault="00FA34C8" w:rsidP="00FA34C8">
      <w:pPr>
        <w:pStyle w:val="Heading2"/>
      </w:pPr>
      <w:r>
        <w:t>Management</w:t>
      </w:r>
    </w:p>
    <w:p w14:paraId="6721ACFE" w14:textId="12391DF7" w:rsidR="001240AC" w:rsidRPr="001240AC" w:rsidRDefault="001240AC" w:rsidP="001240AC">
      <w:r w:rsidRPr="001240AC">
        <w:t>Manage musicians, block spam musicians, spam songs</w:t>
      </w:r>
    </w:p>
    <w:p w14:paraId="2D5013AD" w14:textId="74EB5E91" w:rsidR="00F81399" w:rsidRDefault="00396EAE">
      <w:pPr>
        <w:pStyle w:val="Heading1"/>
      </w:pPr>
      <w:bookmarkStart w:id="83" w:name="_Toc436203408"/>
      <w:bookmarkStart w:id="84" w:name="_Toc452813602"/>
      <w:bookmarkStart w:id="85" w:name="_Toc512930919"/>
      <w:bookmarkStart w:id="86" w:name="_Toc524313348"/>
      <w:r>
        <w:t>Non-Functional</w:t>
      </w:r>
      <w:r w:rsidR="000439F1">
        <w:t xml:space="preserve"> Requirements</w:t>
      </w:r>
      <w:bookmarkEnd w:id="83"/>
      <w:bookmarkEnd w:id="84"/>
      <w:bookmarkEnd w:id="85"/>
      <w:bookmarkEnd w:id="86"/>
    </w:p>
    <w:p w14:paraId="0497DEDC" w14:textId="169377C2" w:rsidR="001240AC" w:rsidRDefault="001240AC" w:rsidP="001240AC">
      <w:pPr>
        <w:pStyle w:val="Heading2"/>
      </w:pPr>
      <w:r>
        <w:t>Applicable standards</w:t>
      </w:r>
    </w:p>
    <w:p w14:paraId="3265FBDC" w14:textId="64101941" w:rsidR="001240AC" w:rsidRDefault="001240AC" w:rsidP="001240AC">
      <w:r>
        <w:t>Android 9.0 or newer</w:t>
      </w:r>
    </w:p>
    <w:p w14:paraId="58A5C5DA" w14:textId="2298ECE4" w:rsidR="001240AC" w:rsidRDefault="001240AC" w:rsidP="001240AC">
      <w:pPr>
        <w:pStyle w:val="Heading2"/>
      </w:pPr>
      <w:r>
        <w:t>A</w:t>
      </w:r>
      <w:r w:rsidRPr="001240AC">
        <w:t>bout music player software</w:t>
      </w:r>
    </w:p>
    <w:p w14:paraId="5FC49E93" w14:textId="3578FCE2" w:rsidR="001240AC" w:rsidRPr="001240AC" w:rsidRDefault="001240AC" w:rsidP="001240AC">
      <w:r>
        <w:t xml:space="preserve">- </w:t>
      </w:r>
      <w:r w:rsidRPr="001240AC">
        <w:t>Copyrighted music requires a license</w:t>
      </w:r>
    </w:p>
    <w:p w14:paraId="739841CE" w14:textId="04EE7DDC" w:rsidR="005B001A" w:rsidRDefault="001240AC" w:rsidP="003B1AFE">
      <w:pPr>
        <w:pStyle w:val="InfoBlue"/>
      </w:pPr>
      <w:r>
        <w:t xml:space="preserve">- </w:t>
      </w:r>
      <w:r w:rsidRPr="001240AC">
        <w:t>The song must be played smoothly without interruption</w:t>
      </w:r>
    </w:p>
    <w:p w14:paraId="4C5F0184" w14:textId="7CCDDB67" w:rsidR="001240AC" w:rsidRPr="001240AC" w:rsidRDefault="001240AC" w:rsidP="001240AC">
      <w:pPr>
        <w:pStyle w:val="BodyText"/>
        <w:ind w:left="0"/>
      </w:pPr>
      <w:r>
        <w:t>- S</w:t>
      </w:r>
      <w:r w:rsidRPr="001240AC">
        <w:t>erver system errors must be fixed quickly when the program officially runs</w:t>
      </w:r>
    </w:p>
    <w:sectPr w:rsidR="001240AC" w:rsidRPr="001240A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EF1EC" w14:textId="77777777" w:rsidR="002C1122" w:rsidRDefault="002C1122">
      <w:pPr>
        <w:spacing w:line="240" w:lineRule="auto"/>
      </w:pPr>
      <w:r>
        <w:separator/>
      </w:r>
    </w:p>
  </w:endnote>
  <w:endnote w:type="continuationSeparator" w:id="0">
    <w:p w14:paraId="18FCA564" w14:textId="77777777" w:rsidR="002C1122" w:rsidRDefault="002C1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17D49DD6" w:rsidR="00F81399" w:rsidRDefault="000439F1" w:rsidP="0006309C">
          <w:pPr>
            <w:jc w:val="center"/>
          </w:pPr>
          <w:r>
            <w:sym w:font="Symbol" w:char="F0D3"/>
          </w:r>
          <w:fldSimple w:instr=" DOCPROPERTY &quot;Company&quot;  \* MERGEFORMAT ">
            <w:r w:rsidR="0006309C">
              <w:t>Team</w:t>
            </w:r>
            <w:r w:rsidR="00A240EE">
              <w:t xml:space="preserve"> </w:t>
            </w:r>
          </w:fldSimple>
          <w:r w:rsidR="003767A5">
            <w:t>11</w:t>
          </w:r>
          <w:r>
            <w:t xml:space="preserve">, </w:t>
          </w:r>
          <w:r>
            <w:fldChar w:fldCharType="begin"/>
          </w:r>
          <w:r>
            <w:instrText xml:space="preserve"> DATE \@ "yyyy" </w:instrText>
          </w:r>
          <w:r>
            <w:fldChar w:fldCharType="separate"/>
          </w:r>
          <w:r w:rsidR="00296331">
            <w:rPr>
              <w:noProof/>
            </w:rPr>
            <w:t>2022</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42DDA">
            <w:rPr>
              <w:rStyle w:val="PageNumber"/>
              <w:noProof/>
            </w:rPr>
            <w:t>2</w:t>
          </w:r>
          <w:r>
            <w:rPr>
              <w:rStyle w:val="PageNumber"/>
            </w:rPr>
            <w:fldChar w:fldCharType="end"/>
          </w:r>
        </w:p>
      </w:tc>
    </w:tr>
  </w:tbl>
  <w:p w14:paraId="7816CA98"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4F57" w14:textId="77777777" w:rsidR="002C1122" w:rsidRDefault="002C1122">
      <w:pPr>
        <w:spacing w:line="240" w:lineRule="auto"/>
      </w:pPr>
      <w:r>
        <w:separator/>
      </w:r>
    </w:p>
  </w:footnote>
  <w:footnote w:type="continuationSeparator" w:id="0">
    <w:p w14:paraId="376008F8" w14:textId="77777777" w:rsidR="002C1122" w:rsidRDefault="002C11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0E2DED29"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 xml:space="preserve">Team </w:t>
    </w:r>
    <w:r>
      <w:rPr>
        <w:rFonts w:ascii="Arial" w:hAnsi="Arial"/>
        <w:b/>
        <w:sz w:val="36"/>
      </w:rPr>
      <w:fldChar w:fldCharType="end"/>
    </w:r>
    <w:r w:rsidR="003767A5">
      <w:rPr>
        <w:rFonts w:ascii="Arial" w:hAnsi="Arial"/>
        <w:b/>
        <w:sz w:val="36"/>
      </w:rPr>
      <w:t>11</w:t>
    </w:r>
  </w:p>
  <w:p w14:paraId="69E1229C" w14:textId="77777777" w:rsidR="00F81399" w:rsidRDefault="00F81399">
    <w:pPr>
      <w:pBdr>
        <w:bottom w:val="single" w:sz="6" w:space="1" w:color="auto"/>
      </w:pBdr>
      <w:jc w:val="right"/>
      <w:rPr>
        <w:sz w:val="24"/>
      </w:rPr>
    </w:pPr>
  </w:p>
  <w:p w14:paraId="7CF9AB49"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1DEFEA43" w:rsidR="00F81399" w:rsidRDefault="00FE2289">
          <w:r>
            <w:t>Music mobile app</w:t>
          </w:r>
        </w:p>
      </w:tc>
      <w:tc>
        <w:tcPr>
          <w:tcW w:w="3179" w:type="dxa"/>
        </w:tcPr>
        <w:p w14:paraId="39B1778B" w14:textId="77777777" w:rsidR="00F81399" w:rsidRDefault="000439F1">
          <w:pPr>
            <w:tabs>
              <w:tab w:val="left" w:pos="1135"/>
            </w:tabs>
            <w:spacing w:before="40"/>
            <w:ind w:right="68"/>
          </w:pPr>
          <w:r>
            <w:t xml:space="preserve">  Version:           &lt;1.0&gt;</w:t>
          </w:r>
        </w:p>
      </w:tc>
    </w:tr>
    <w:tr w:rsidR="00F81399" w14:paraId="0F27A797" w14:textId="77777777">
      <w:tc>
        <w:tcPr>
          <w:tcW w:w="6379" w:type="dxa"/>
        </w:tcPr>
        <w:p w14:paraId="0D8CBA40" w14:textId="77777777" w:rsidR="00F81399" w:rsidRDefault="00000000" w:rsidP="00B243D1">
          <w:fldSimple w:instr=" TITLE  \* MERGEFORMAT ">
            <w:r w:rsidR="00A240EE">
              <w:t xml:space="preserve">Vision </w:t>
            </w:r>
            <w:r w:rsidR="00B243D1">
              <w:t>Document</w:t>
            </w:r>
          </w:fldSimple>
        </w:p>
      </w:tc>
      <w:tc>
        <w:tcPr>
          <w:tcW w:w="3179" w:type="dxa"/>
        </w:tcPr>
        <w:p w14:paraId="6AD1D6BB" w14:textId="25B77AAC" w:rsidR="00F81399" w:rsidRDefault="000439F1">
          <w:r>
            <w:t xml:space="preserve">  Date:  &lt;</w:t>
          </w:r>
          <w:r w:rsidR="00FE2289">
            <w:t>08</w:t>
          </w:r>
          <w:r>
            <w:t>/</w:t>
          </w:r>
          <w:r w:rsidR="00FE2289">
            <w:t>11</w:t>
          </w:r>
          <w:r>
            <w:t>/</w:t>
          </w:r>
          <w:r w:rsidR="00FE2289">
            <w:t>2022</w:t>
          </w:r>
          <w:r>
            <w:t>&gt;</w:t>
          </w:r>
        </w:p>
      </w:tc>
    </w:tr>
    <w:tr w:rsidR="00F81399" w14:paraId="7E328AC0" w14:textId="77777777">
      <w:tc>
        <w:tcPr>
          <w:tcW w:w="9558" w:type="dxa"/>
          <w:gridSpan w:val="2"/>
        </w:tcPr>
        <w:p w14:paraId="7F5515CE" w14:textId="77777777" w:rsidR="00F81399" w:rsidRDefault="000439F1">
          <w:r>
            <w:t>&lt;document identifier&gt;</w:t>
          </w:r>
        </w:p>
      </w:tc>
    </w:tr>
  </w:tbl>
  <w:p w14:paraId="7401DEF5"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66236561">
    <w:abstractNumId w:val="0"/>
  </w:num>
  <w:num w:numId="2" w16cid:durableId="130759095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794829245">
    <w:abstractNumId w:val="3"/>
  </w:num>
  <w:num w:numId="4" w16cid:durableId="1096756668">
    <w:abstractNumId w:val="13"/>
  </w:num>
  <w:num w:numId="5" w16cid:durableId="1429233425">
    <w:abstractNumId w:val="26"/>
  </w:num>
  <w:num w:numId="6" w16cid:durableId="841312361">
    <w:abstractNumId w:val="19"/>
  </w:num>
  <w:num w:numId="7" w16cid:durableId="1788234133">
    <w:abstractNumId w:val="18"/>
  </w:num>
  <w:num w:numId="8" w16cid:durableId="28917343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735199978">
    <w:abstractNumId w:val="2"/>
  </w:num>
  <w:num w:numId="10" w16cid:durableId="1079324786">
    <w:abstractNumId w:val="25"/>
  </w:num>
  <w:num w:numId="11" w16cid:durableId="205021030">
    <w:abstractNumId w:val="4"/>
  </w:num>
  <w:num w:numId="12" w16cid:durableId="1273050006">
    <w:abstractNumId w:val="14"/>
  </w:num>
  <w:num w:numId="13" w16cid:durableId="469053029">
    <w:abstractNumId w:val="12"/>
  </w:num>
  <w:num w:numId="14" w16cid:durableId="55247552">
    <w:abstractNumId w:val="24"/>
  </w:num>
  <w:num w:numId="15" w16cid:durableId="16853931">
    <w:abstractNumId w:val="11"/>
  </w:num>
  <w:num w:numId="16" w16cid:durableId="917133606">
    <w:abstractNumId w:val="5"/>
  </w:num>
  <w:num w:numId="17" w16cid:durableId="620114272">
    <w:abstractNumId w:val="23"/>
  </w:num>
  <w:num w:numId="18" w16cid:durableId="1856187168">
    <w:abstractNumId w:val="17"/>
  </w:num>
  <w:num w:numId="19" w16cid:durableId="1730490836">
    <w:abstractNumId w:val="6"/>
  </w:num>
  <w:num w:numId="20" w16cid:durableId="1448623360">
    <w:abstractNumId w:val="16"/>
  </w:num>
  <w:num w:numId="21" w16cid:durableId="844637185">
    <w:abstractNumId w:val="10"/>
  </w:num>
  <w:num w:numId="22" w16cid:durableId="1851140633">
    <w:abstractNumId w:val="22"/>
  </w:num>
  <w:num w:numId="23" w16cid:durableId="1750230981">
    <w:abstractNumId w:val="9"/>
  </w:num>
  <w:num w:numId="24" w16cid:durableId="1839998938">
    <w:abstractNumId w:val="8"/>
  </w:num>
  <w:num w:numId="25" w16cid:durableId="1501383879">
    <w:abstractNumId w:val="7"/>
  </w:num>
  <w:num w:numId="26" w16cid:durableId="1395196249">
    <w:abstractNumId w:val="20"/>
  </w:num>
  <w:num w:numId="27" w16cid:durableId="686951825">
    <w:abstractNumId w:val="21"/>
  </w:num>
  <w:num w:numId="28" w16cid:durableId="1057817566">
    <w:abstractNumId w:val="27"/>
  </w:num>
  <w:num w:numId="29" w16cid:durableId="2381758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20AF0"/>
    <w:rsid w:val="00026F0D"/>
    <w:rsid w:val="000439F1"/>
    <w:rsid w:val="0006309C"/>
    <w:rsid w:val="001240AC"/>
    <w:rsid w:val="0013353B"/>
    <w:rsid w:val="0013390B"/>
    <w:rsid w:val="001631D9"/>
    <w:rsid w:val="00280199"/>
    <w:rsid w:val="00296331"/>
    <w:rsid w:val="002C1122"/>
    <w:rsid w:val="002E4E87"/>
    <w:rsid w:val="00353FA4"/>
    <w:rsid w:val="003767A5"/>
    <w:rsid w:val="003816A0"/>
    <w:rsid w:val="00396EAE"/>
    <w:rsid w:val="003B1AFE"/>
    <w:rsid w:val="003C6890"/>
    <w:rsid w:val="003F7AB9"/>
    <w:rsid w:val="00404190"/>
    <w:rsid w:val="005B001A"/>
    <w:rsid w:val="0060424C"/>
    <w:rsid w:val="006140C2"/>
    <w:rsid w:val="006E09AB"/>
    <w:rsid w:val="00727E8B"/>
    <w:rsid w:val="00742DDA"/>
    <w:rsid w:val="00916188"/>
    <w:rsid w:val="009A3990"/>
    <w:rsid w:val="009E0FDA"/>
    <w:rsid w:val="00A044AE"/>
    <w:rsid w:val="00A240EE"/>
    <w:rsid w:val="00B243D1"/>
    <w:rsid w:val="00CB590F"/>
    <w:rsid w:val="00E04625"/>
    <w:rsid w:val="00E36798"/>
    <w:rsid w:val="00E71F4D"/>
    <w:rsid w:val="00E91764"/>
    <w:rsid w:val="00EA2057"/>
    <w:rsid w:val="00F81399"/>
    <w:rsid w:val="00F96D4E"/>
    <w:rsid w:val="00FA34C8"/>
    <w:rsid w:val="00FE22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1AFE"/>
    <w:pPr>
      <w:widowControl w:val="0"/>
      <w:spacing w:line="240" w:lineRule="atLeast"/>
    </w:pPr>
    <w:rPr>
      <w:sz w:val="26"/>
      <w:lang w:val="en-US" w:eastAsia="en-US"/>
    </w:rPr>
  </w:style>
  <w:style w:type="paragraph" w:styleId="Heading1">
    <w:name w:val="heading 1"/>
    <w:basedOn w:val="Normal"/>
    <w:next w:val="Normal"/>
    <w:qFormat/>
    <w:rsid w:val="003B1AFE"/>
    <w:pPr>
      <w:keepNext/>
      <w:numPr>
        <w:numId w:val="1"/>
      </w:numPr>
      <w:spacing w:before="120" w:after="60"/>
      <w:ind w:left="720" w:hanging="720"/>
      <w:outlineLvl w:val="0"/>
    </w:pPr>
    <w:rPr>
      <w:rFonts w:asciiTheme="majorHAnsi" w:hAnsiTheme="majorHAnsi"/>
      <w:b/>
    </w:rPr>
  </w:style>
  <w:style w:type="paragraph" w:styleId="Heading2">
    <w:name w:val="heading 2"/>
    <w:basedOn w:val="Heading1"/>
    <w:next w:val="Normal"/>
    <w:qFormat/>
    <w:rsid w:val="003B1AFE"/>
    <w:pPr>
      <w:numPr>
        <w:ilvl w:val="1"/>
      </w:numPr>
      <w:outlineLvl w:val="1"/>
    </w:pPr>
  </w:style>
  <w:style w:type="paragraph" w:styleId="Heading3">
    <w:name w:val="heading 3"/>
    <w:basedOn w:val="Heading1"/>
    <w:next w:val="Normal"/>
    <w:qFormat/>
    <w:rsid w:val="003B1AFE"/>
    <w:pPr>
      <w:numPr>
        <w:ilvl w:val="2"/>
      </w:numPr>
      <w:outlineLvl w:val="2"/>
    </w:pPr>
    <w:rPr>
      <w:b w:val="0"/>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1AFE"/>
    <w:pPr>
      <w:widowControl/>
      <w:tabs>
        <w:tab w:val="left" w:pos="540"/>
        <w:tab w:val="left" w:pos="1260"/>
      </w:tabs>
      <w:spacing w:after="120"/>
    </w:pPr>
    <w:rPr>
      <w:i/>
      <w:color w:val="000000" w:themeColor="text1"/>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character" w:customStyle="1" w:styleId="BodyTextChar">
    <w:name w:val="Body Text Char"/>
    <w:basedOn w:val="DefaultParagraphFont"/>
    <w:link w:val="BodyText"/>
    <w:semiHidden/>
    <w:rsid w:val="009E0FDA"/>
    <w:rPr>
      <w:lang w:val="en-US" w:eastAsia="en-US"/>
    </w:rPr>
  </w:style>
  <w:style w:type="table" w:styleId="TableGrid">
    <w:name w:val="Table Grid"/>
    <w:basedOn w:val="TableNormal"/>
    <w:uiPriority w:val="59"/>
    <w:rsid w:val="002963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53</TotalTime>
  <Pages>9</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TRẦN THỊ TUYẾT NHUNG</cp:lastModifiedBy>
  <cp:revision>5</cp:revision>
  <cp:lastPrinted>2001-03-15T07:26:00Z</cp:lastPrinted>
  <dcterms:created xsi:type="dcterms:W3CDTF">2022-11-11T19:54:00Z</dcterms:created>
  <dcterms:modified xsi:type="dcterms:W3CDTF">2022-11-12T03:20:00Z</dcterms:modified>
</cp:coreProperties>
</file>